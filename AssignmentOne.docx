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FF038" w14:textId="761BAB34" w:rsidR="00952F7D" w:rsidRDefault="00952F7D" w:rsidP="00DF198B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="00DF198B" w14:paraId="3A8D63E0" w14:textId="77777777" w:rsidTr="00185F4A">
        <w:trPr>
          <w:trHeight w:val="1083"/>
        </w:trPr>
        <w:tc>
          <w:tcPr>
            <w:tcW w:w="10790" w:type="dxa"/>
            <w:gridSpan w:val="9"/>
          </w:tcPr>
          <w:p w14:paraId="234F76CD" w14:textId="77777777" w:rsidR="00DF198B" w:rsidRDefault="00DF198B"/>
        </w:tc>
      </w:tr>
      <w:tr w:rsidR="00DF198B" w14:paraId="3BB188C2" w14:textId="77777777" w:rsidTr="00185F4A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76166" w:themeColor="accent1"/>
            </w:tcBorders>
          </w:tcPr>
          <w:p w14:paraId="5D3D5433" w14:textId="77777777" w:rsidR="00DF198B" w:rsidRDefault="00DF198B" w:rsidP="00E968BF"/>
        </w:tc>
        <w:tc>
          <w:tcPr>
            <w:tcW w:w="8393" w:type="dxa"/>
            <w:gridSpan w:val="5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14D421D7" w14:textId="23A81966" w:rsidR="00DF198B" w:rsidRPr="00E968BF" w:rsidRDefault="00B72D37" w:rsidP="00E968BF">
            <w:pPr>
              <w:jc w:val="center"/>
              <w:rPr>
                <w:rFonts w:asciiTheme="majorHAnsi" w:hAnsiTheme="majorHAnsi"/>
                <w:b/>
                <w:bCs/>
                <w:sz w:val="52"/>
                <w:szCs w:val="52"/>
              </w:rPr>
            </w:pPr>
            <w:r w:rsidRPr="00E968BF">
              <w:rPr>
                <w:rFonts w:asciiTheme="majorHAnsi" w:hAnsiTheme="majorHAnsi"/>
                <w:b/>
                <w:bCs/>
                <w:color w:val="476166" w:themeColor="accent1"/>
                <w:sz w:val="52"/>
                <w:szCs w:val="52"/>
              </w:rPr>
              <w:t>Assignment One</w:t>
            </w:r>
          </w:p>
        </w:tc>
        <w:tc>
          <w:tcPr>
            <w:tcW w:w="1199" w:type="dxa"/>
            <w:gridSpan w:val="2"/>
            <w:tcBorders>
              <w:left w:val="single" w:sz="18" w:space="0" w:color="476166" w:themeColor="accent1"/>
            </w:tcBorders>
          </w:tcPr>
          <w:p w14:paraId="2922EB81" w14:textId="77777777" w:rsidR="00DF198B" w:rsidRDefault="00DF198B" w:rsidP="00E968BF"/>
        </w:tc>
      </w:tr>
      <w:tr w:rsidR="00DF198B" w14:paraId="0754E44D" w14:textId="77777777" w:rsidTr="00185F4A">
        <w:trPr>
          <w:trHeight w:val="1837"/>
        </w:trPr>
        <w:tc>
          <w:tcPr>
            <w:tcW w:w="1170" w:type="dxa"/>
          </w:tcPr>
          <w:p w14:paraId="24D84C9A" w14:textId="77777777" w:rsidR="00DF198B" w:rsidRDefault="00DF198B"/>
        </w:tc>
        <w:tc>
          <w:tcPr>
            <w:tcW w:w="8460" w:type="dxa"/>
            <w:gridSpan w:val="7"/>
          </w:tcPr>
          <w:p w14:paraId="18FF666C" w14:textId="77777777" w:rsidR="00DF198B" w:rsidRDefault="00DF198B"/>
        </w:tc>
        <w:tc>
          <w:tcPr>
            <w:tcW w:w="1160" w:type="dxa"/>
          </w:tcPr>
          <w:p w14:paraId="1908F2BC" w14:textId="77777777" w:rsidR="00DF198B" w:rsidRDefault="00DF198B"/>
        </w:tc>
      </w:tr>
      <w:tr w:rsidR="00DF198B" w14:paraId="0FE583F9" w14:textId="77777777" w:rsidTr="00185F4A">
        <w:trPr>
          <w:trHeight w:val="929"/>
        </w:trPr>
        <w:tc>
          <w:tcPr>
            <w:tcW w:w="2397" w:type="dxa"/>
            <w:gridSpan w:val="4"/>
          </w:tcPr>
          <w:p w14:paraId="5EC714D2" w14:textId="77777777" w:rsidR="00DF198B" w:rsidRDefault="00DF198B"/>
        </w:tc>
        <w:tc>
          <w:tcPr>
            <w:tcW w:w="5995" w:type="dxa"/>
            <w:shd w:val="clear" w:color="auto" w:fill="FFFFFF" w:themeFill="background1"/>
          </w:tcPr>
          <w:p w14:paraId="167694A2" w14:textId="77777777" w:rsidR="00DF198B" w:rsidRPr="00DF198B" w:rsidRDefault="00DF198B" w:rsidP="00DF198B">
            <w:pPr>
              <w:jc w:val="center"/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2398" w:type="dxa"/>
            <w:gridSpan w:val="4"/>
          </w:tcPr>
          <w:p w14:paraId="5E30C43F" w14:textId="77777777" w:rsidR="00DF198B" w:rsidRDefault="00DF198B"/>
        </w:tc>
      </w:tr>
      <w:tr w:rsidR="00DF198B" w14:paraId="64EB5E3F" w14:textId="77777777" w:rsidTr="00185F4A">
        <w:trPr>
          <w:trHeight w:val="1460"/>
        </w:trPr>
        <w:tc>
          <w:tcPr>
            <w:tcW w:w="2397" w:type="dxa"/>
            <w:gridSpan w:val="4"/>
          </w:tcPr>
          <w:p w14:paraId="7304AE30" w14:textId="77777777" w:rsidR="00DF198B" w:rsidRDefault="00DF198B" w:rsidP="005C17FF"/>
        </w:tc>
        <w:tc>
          <w:tcPr>
            <w:tcW w:w="5995" w:type="dxa"/>
            <w:shd w:val="clear" w:color="auto" w:fill="FFFFFF" w:themeFill="background1"/>
          </w:tcPr>
          <w:p w14:paraId="6381B7DF" w14:textId="214CBD7E" w:rsidR="00DF198B" w:rsidRPr="005C17FF" w:rsidRDefault="00B72D37" w:rsidP="005C17FF">
            <w:pPr>
              <w:jc w:val="center"/>
              <w:rPr>
                <w:b/>
                <w:bCs/>
                <w:sz w:val="48"/>
                <w:szCs w:val="48"/>
              </w:rPr>
            </w:pPr>
            <w:r w:rsidRPr="005C17FF">
              <w:rPr>
                <w:b/>
                <w:bCs/>
                <w:sz w:val="48"/>
                <w:szCs w:val="48"/>
              </w:rPr>
              <w:t>Maxwell Reid</w:t>
            </w:r>
            <w:r w:rsidRPr="005C17FF">
              <w:rPr>
                <w:b/>
                <w:bCs/>
                <w:sz w:val="48"/>
                <w:szCs w:val="48"/>
              </w:rPr>
              <w:br/>
              <w:t>s3787033</w:t>
            </w:r>
          </w:p>
          <w:p w14:paraId="159B5343" w14:textId="6FB08F98" w:rsidR="00B72D37" w:rsidRPr="005C17FF" w:rsidRDefault="00B72D37" w:rsidP="005C17FF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398" w:type="dxa"/>
            <w:gridSpan w:val="4"/>
          </w:tcPr>
          <w:p w14:paraId="02D5F381" w14:textId="77777777" w:rsidR="00DF198B" w:rsidRDefault="00DF198B" w:rsidP="005C17FF"/>
        </w:tc>
      </w:tr>
      <w:tr w:rsidR="00DF198B" w14:paraId="58C50C28" w14:textId="77777777" w:rsidTr="00185F4A">
        <w:trPr>
          <w:trHeight w:val="7176"/>
        </w:trPr>
        <w:tc>
          <w:tcPr>
            <w:tcW w:w="2397" w:type="dxa"/>
            <w:gridSpan w:val="4"/>
            <w:vAlign w:val="bottom"/>
          </w:tcPr>
          <w:p w14:paraId="348B948B" w14:textId="77777777" w:rsidR="00DF198B" w:rsidRDefault="00DF198B" w:rsidP="009402A5"/>
        </w:tc>
        <w:tc>
          <w:tcPr>
            <w:tcW w:w="5995" w:type="dxa"/>
            <w:tcBorders>
              <w:bottom w:val="single" w:sz="18" w:space="0" w:color="476166" w:themeColor="accent1"/>
            </w:tcBorders>
            <w:shd w:val="clear" w:color="auto" w:fill="FFFFFF" w:themeFill="background1"/>
            <w:vAlign w:val="bottom"/>
          </w:tcPr>
          <w:p w14:paraId="69CE7A6D" w14:textId="6CBA3E79" w:rsidR="00DF198B" w:rsidRPr="009402A5" w:rsidRDefault="00D24C5A" w:rsidP="009402A5">
            <w:pPr>
              <w:jc w:val="center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372498715"/>
                <w:placeholder>
                  <w:docPart w:val="B6737602627745069C5C8CE47C177911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9402A5">
                  <w:rPr>
                    <w:sz w:val="36"/>
                    <w:szCs w:val="36"/>
                  </w:rPr>
                  <w:t>Date</w:t>
                </w:r>
              </w:sdtContent>
            </w:sdt>
            <w:r w:rsidR="00B72D37" w:rsidRPr="009402A5">
              <w:rPr>
                <w:sz w:val="36"/>
                <w:szCs w:val="36"/>
              </w:rPr>
              <w:t>:</w:t>
            </w:r>
            <w:r w:rsidR="00E56AA4">
              <w:rPr>
                <w:sz w:val="36"/>
                <w:szCs w:val="36"/>
              </w:rPr>
              <w:t xml:space="preserve"> </w:t>
            </w:r>
            <w:r w:rsidR="00D96739">
              <w:rPr>
                <w:sz w:val="36"/>
                <w:szCs w:val="36"/>
              </w:rPr>
              <w:t>08/08/2020</w:t>
            </w:r>
          </w:p>
          <w:p w14:paraId="313B90F3" w14:textId="77777777" w:rsidR="00874FE7" w:rsidRPr="00DF198B" w:rsidRDefault="00D24C5A" w:rsidP="009402A5">
            <w:pPr>
              <w:jc w:val="center"/>
            </w:pPr>
            <w:sdt>
              <w:sdtPr>
                <w:id w:val="-1516760087"/>
                <w:placeholder>
                  <w:docPart w:val="6CA5BFBB63E9474FAF4D569141C9B3D1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DF198B">
                  <w:t>—</w:t>
                </w:r>
              </w:sdtContent>
            </w:sdt>
          </w:p>
          <w:p w14:paraId="55347C97" w14:textId="217FD727" w:rsidR="00DF198B" w:rsidRPr="009402A5" w:rsidRDefault="005C2474" w:rsidP="009402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ISYS1057</w:t>
            </w:r>
            <w:r w:rsidR="00DB77DB">
              <w:rPr>
                <w:sz w:val="36"/>
                <w:szCs w:val="36"/>
              </w:rPr>
              <w:t xml:space="preserve"> – </w:t>
            </w:r>
            <w:r>
              <w:rPr>
                <w:sz w:val="36"/>
                <w:szCs w:val="36"/>
              </w:rPr>
              <w:t>Database Concepts</w:t>
            </w:r>
          </w:p>
          <w:p w14:paraId="599C7D2D" w14:textId="77777777" w:rsidR="00DF198B" w:rsidRPr="00DF198B" w:rsidRDefault="00D24C5A" w:rsidP="009402A5">
            <w:pPr>
              <w:jc w:val="center"/>
            </w:pPr>
            <w:sdt>
              <w:sdtPr>
                <w:id w:val="1492440299"/>
                <w:placeholder>
                  <w:docPart w:val="685E905B692D44C2A950923178F878BE"/>
                </w:placeholder>
                <w:temporary/>
                <w:showingPlcHdr/>
                <w15:appearance w15:val="hidden"/>
              </w:sdtPr>
              <w:sdtEndPr/>
              <w:sdtContent>
                <w:r w:rsidR="00874FE7" w:rsidRPr="009402A5">
                  <w:rPr>
                    <w:b/>
                    <w:bCs/>
                  </w:rPr>
                  <w:t>—</w:t>
                </w:r>
              </w:sdtContent>
            </w:sdt>
          </w:p>
          <w:p w14:paraId="637B1CC2" w14:textId="5C7FDD38" w:rsidR="00DF198B" w:rsidRDefault="00DF198B" w:rsidP="009402A5">
            <w:pPr>
              <w:jc w:val="center"/>
            </w:pPr>
          </w:p>
          <w:p w14:paraId="050B3085" w14:textId="77777777" w:rsidR="00DF198B" w:rsidRPr="00DF198B" w:rsidRDefault="00DF198B" w:rsidP="009402A5"/>
        </w:tc>
        <w:tc>
          <w:tcPr>
            <w:tcW w:w="2398" w:type="dxa"/>
            <w:gridSpan w:val="4"/>
            <w:vAlign w:val="bottom"/>
          </w:tcPr>
          <w:p w14:paraId="19512354" w14:textId="77777777" w:rsidR="00DF198B" w:rsidRDefault="00DF198B" w:rsidP="009402A5"/>
        </w:tc>
      </w:tr>
      <w:tr w:rsidR="00DF198B" w14:paraId="26EDAA0C" w14:textId="77777777" w:rsidTr="00185F4A">
        <w:tc>
          <w:tcPr>
            <w:tcW w:w="2340" w:type="dxa"/>
            <w:gridSpan w:val="3"/>
          </w:tcPr>
          <w:p w14:paraId="1A702EAE" w14:textId="77777777" w:rsidR="00DF198B" w:rsidRDefault="00DF198B"/>
        </w:tc>
        <w:tc>
          <w:tcPr>
            <w:tcW w:w="6120" w:type="dxa"/>
            <w:gridSpan w:val="3"/>
          </w:tcPr>
          <w:p w14:paraId="5CBB7C03" w14:textId="77777777" w:rsidR="00DF198B" w:rsidRDefault="00DF198B"/>
        </w:tc>
        <w:tc>
          <w:tcPr>
            <w:tcW w:w="2330" w:type="dxa"/>
            <w:gridSpan w:val="3"/>
          </w:tcPr>
          <w:p w14:paraId="1F915EC7" w14:textId="77777777" w:rsidR="00DF198B" w:rsidRDefault="00DF198B"/>
        </w:tc>
      </w:tr>
    </w:tbl>
    <w:p w14:paraId="651453CE" w14:textId="1DEF7CBF" w:rsidR="009402A5" w:rsidRPr="000A33E0" w:rsidRDefault="002D2200" w:rsidP="000A33E0">
      <w:pPr>
        <w:pStyle w:val="GraphicAnchor"/>
      </w:pPr>
      <w:r w:rsidRPr="004909D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317BFEA" wp14:editId="012A3AE5">
                <wp:simplePos x="0" y="0"/>
                <wp:positionH relativeFrom="column">
                  <wp:posOffset>6438</wp:posOffset>
                </wp:positionH>
                <wp:positionV relativeFrom="paragraph">
                  <wp:posOffset>6439</wp:posOffset>
                </wp:positionV>
                <wp:extent cx="6857643" cy="9105265"/>
                <wp:effectExtent l="0" t="0" r="635" b="635"/>
                <wp:wrapNone/>
                <wp:docPr id="2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643" cy="91052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3C7E7" id="Rectangle 2" o:spid="_x0000_s1026" style="position:absolute;margin-left:.5pt;margin-top:.5pt;width:539.95pt;height:716.9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" fillcolor="#476166 [3204]" stroked="f" strokeweight="2pt">
                <v:stroke miterlimit="4"/>
                <v:textbox inset="3pt,3pt,3pt,3pt"/>
              </v:rect>
            </w:pict>
          </mc:Fallback>
        </mc:AlternateContent>
      </w:r>
    </w:p>
    <w:p w14:paraId="23F2DA94" w14:textId="2F24516B" w:rsidR="0048120C" w:rsidRPr="009402A5" w:rsidRDefault="00B72D37" w:rsidP="009402A5">
      <w:pPr>
        <w:pStyle w:val="GreenH1"/>
        <w:rPr>
          <w:sz w:val="34"/>
          <w:szCs w:val="34"/>
        </w:rPr>
      </w:pPr>
      <w:bookmarkStart w:id="0" w:name="_Toc39052440"/>
      <w:r w:rsidRPr="009402A5">
        <w:rPr>
          <w:sz w:val="34"/>
          <w:szCs w:val="34"/>
        </w:rPr>
        <w:lastRenderedPageBreak/>
        <w:t xml:space="preserve">Question 1 – </w:t>
      </w:r>
      <w:bookmarkEnd w:id="0"/>
      <w:r w:rsidR="005C2474">
        <w:rPr>
          <w:sz w:val="34"/>
          <w:szCs w:val="34"/>
        </w:rPr>
        <w:t>The Beautiful House Case Study</w:t>
      </w:r>
    </w:p>
    <w:p w14:paraId="5DFBE2AE" w14:textId="77777777" w:rsidR="000875B6" w:rsidRPr="000875B6" w:rsidRDefault="000875B6" w:rsidP="000875B6">
      <w:pPr>
        <w:rPr>
          <w:rFonts w:ascii="Calibri" w:hAnsi="Calibri"/>
        </w:rPr>
      </w:pPr>
    </w:p>
    <w:p w14:paraId="56B11EC7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Beautiful House is a real-estate agency that has offices throughout Melbourne. The following are the</w:t>
      </w:r>
    </w:p>
    <w:p w14:paraId="63F69248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requirements for managing data about staff, offices and properties for Beautiful House.</w:t>
      </w:r>
    </w:p>
    <w:p w14:paraId="0556B3C5" w14:textId="1BA10FF5" w:rsid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Offices</w:t>
      </w:r>
    </w:p>
    <w:p w14:paraId="0CEDECB2" w14:textId="23FE2836" w:rsidR="005C2474" w:rsidRDefault="005C2474" w:rsidP="005C2474">
      <w:pPr>
        <w:rPr>
          <w:rFonts w:ascii="Calibri" w:hAnsi="Calibri"/>
        </w:rPr>
      </w:pPr>
    </w:p>
    <w:p w14:paraId="685960BA" w14:textId="1C171333" w:rsidR="00E71E5F" w:rsidRPr="00E71E5F" w:rsidRDefault="00E71E5F" w:rsidP="005C2474">
      <w:pPr>
        <w:rPr>
          <w:rFonts w:ascii="Calibri" w:hAnsi="Calibri"/>
          <w:u w:val="single"/>
        </w:rPr>
      </w:pPr>
      <w:r w:rsidRPr="00E71E5F">
        <w:rPr>
          <w:rFonts w:ascii="Calibri" w:hAnsi="Calibri"/>
          <w:u w:val="single"/>
        </w:rPr>
        <w:t>Offices</w:t>
      </w:r>
    </w:p>
    <w:p w14:paraId="3C4841B3" w14:textId="77777777" w:rsidR="00E71E5F" w:rsidRPr="005C2474" w:rsidRDefault="00E71E5F" w:rsidP="005C2474">
      <w:pPr>
        <w:rPr>
          <w:rFonts w:ascii="Calibri" w:hAnsi="Calibri"/>
        </w:rPr>
      </w:pPr>
    </w:p>
    <w:p w14:paraId="6A3B3759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Beautiful House has branch offices throughout Melbourne. Each branch office is allocated several</w:t>
      </w:r>
    </w:p>
    <w:p w14:paraId="7CC746AB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staff members, including a manager who manages the operations of the office. The data describing</w:t>
      </w:r>
    </w:p>
    <w:p w14:paraId="03EEF933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a branch office includes a unique branch number, address (street, suburb and postcode), telephone</w:t>
      </w:r>
    </w:p>
    <w:p w14:paraId="01DABC60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numbers (up to a maximum of three), and the name of the staff member who currently manages the</w:t>
      </w:r>
    </w:p>
    <w:p w14:paraId="3F794DBF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office. Additional data about managers includes the date that the manager started the position at</w:t>
      </w:r>
    </w:p>
    <w:p w14:paraId="2BA86BF0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the current branch office and a monthly bonus payment based on performance.</w:t>
      </w:r>
    </w:p>
    <w:p w14:paraId="30B63941" w14:textId="77777777" w:rsidR="005C2474" w:rsidRDefault="005C2474" w:rsidP="005C2474">
      <w:pPr>
        <w:rPr>
          <w:rFonts w:ascii="Calibri" w:hAnsi="Calibri"/>
          <w:u w:val="single"/>
        </w:rPr>
      </w:pPr>
    </w:p>
    <w:p w14:paraId="77418E9B" w14:textId="1E9E0F1B" w:rsidR="005C2474" w:rsidRPr="005C2474" w:rsidRDefault="005C2474" w:rsidP="005C2474">
      <w:pPr>
        <w:rPr>
          <w:rFonts w:ascii="Calibri" w:hAnsi="Calibri"/>
          <w:u w:val="single"/>
        </w:rPr>
      </w:pPr>
      <w:r w:rsidRPr="005C2474">
        <w:rPr>
          <w:rFonts w:ascii="Calibri" w:hAnsi="Calibri"/>
          <w:u w:val="single"/>
        </w:rPr>
        <w:t>Staff</w:t>
      </w:r>
    </w:p>
    <w:p w14:paraId="190D6506" w14:textId="77777777" w:rsidR="005C2474" w:rsidRDefault="005C2474" w:rsidP="005C2474">
      <w:pPr>
        <w:rPr>
          <w:rFonts w:ascii="Calibri" w:hAnsi="Calibri"/>
        </w:rPr>
      </w:pPr>
    </w:p>
    <w:p w14:paraId="2908C7E5" w14:textId="59BF402A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Staff members with the role of supervisor are responsible for the day-to-day activities of a team of</w:t>
      </w:r>
    </w:p>
    <w:p w14:paraId="50E97222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staff called agents (up to a maximum of 10 at any one time). Not all staff members are assigned to a</w:t>
      </w:r>
    </w:p>
    <w:p w14:paraId="26CC694E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supervisor. The data for each staff member includes a unique staff number, name, address, position,</w:t>
      </w:r>
    </w:p>
    <w:p w14:paraId="0AF09ED8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salary, name of supervisor (where applicable), and the details of the branch office where a staff</w:t>
      </w:r>
    </w:p>
    <w:p w14:paraId="4C0A7F36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member is working.</w:t>
      </w:r>
    </w:p>
    <w:p w14:paraId="615CF89C" w14:textId="77777777" w:rsidR="005C2474" w:rsidRDefault="005C2474" w:rsidP="005C2474">
      <w:pPr>
        <w:rPr>
          <w:rFonts w:ascii="Calibri" w:hAnsi="Calibri"/>
          <w:u w:val="single"/>
        </w:rPr>
      </w:pPr>
    </w:p>
    <w:p w14:paraId="49BF240B" w14:textId="31E961E2" w:rsidR="005C2474" w:rsidRPr="005C2474" w:rsidRDefault="005C2474" w:rsidP="005C2474">
      <w:pPr>
        <w:rPr>
          <w:rFonts w:ascii="Calibri" w:hAnsi="Calibri"/>
          <w:u w:val="single"/>
        </w:rPr>
      </w:pPr>
      <w:r w:rsidRPr="005C2474">
        <w:rPr>
          <w:rFonts w:ascii="Calibri" w:hAnsi="Calibri"/>
          <w:u w:val="single"/>
        </w:rPr>
        <w:t>Properties</w:t>
      </w:r>
    </w:p>
    <w:p w14:paraId="78F00FBC" w14:textId="77777777" w:rsidR="005C2474" w:rsidRDefault="005C2474" w:rsidP="005C2474">
      <w:pPr>
        <w:rPr>
          <w:rFonts w:ascii="Calibri" w:hAnsi="Calibri"/>
        </w:rPr>
      </w:pPr>
    </w:p>
    <w:p w14:paraId="44D68347" w14:textId="46BA6CE3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Each branch office offers a range of properties for rent. The data stored for each property includes a</w:t>
      </w:r>
    </w:p>
    <w:p w14:paraId="747706FE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unique property number, address (street, suburb, postcode), type, number of rooms and weekly</w:t>
      </w:r>
    </w:p>
    <w:p w14:paraId="15543410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rent. The management of a property is assigned to an agent. An agent manages a maximum of 100</w:t>
      </w:r>
    </w:p>
    <w:p w14:paraId="5A5E11F8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properties at any one time. When a property is available for rent, the property details will be</w:t>
      </w:r>
    </w:p>
    <w:p w14:paraId="65E42DDC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displayed on the Beautiful House website and, when necessary, as advertisement on other websites.</w:t>
      </w:r>
    </w:p>
    <w:p w14:paraId="7DC037CC" w14:textId="77777777" w:rsidR="005C2474" w:rsidRPr="005C2474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A database system will be built to help manage data for Beautiful House. Answer the following</w:t>
      </w:r>
    </w:p>
    <w:p w14:paraId="16B51F5C" w14:textId="2C98A63F" w:rsidR="000875B6" w:rsidRDefault="005C2474" w:rsidP="005C2474">
      <w:pPr>
        <w:rPr>
          <w:rFonts w:ascii="Calibri" w:hAnsi="Calibri"/>
        </w:rPr>
      </w:pPr>
      <w:r w:rsidRPr="005C2474">
        <w:rPr>
          <w:rFonts w:ascii="Calibri" w:hAnsi="Calibri"/>
        </w:rPr>
        <w:t>questions. Each answer should be a SHORT passage of at most several lines.</w:t>
      </w:r>
    </w:p>
    <w:p w14:paraId="772E779B" w14:textId="4CAF6267" w:rsidR="005C2474" w:rsidRDefault="005C2474" w:rsidP="005C2474">
      <w:pPr>
        <w:rPr>
          <w:rFonts w:ascii="Calibri" w:hAnsi="Calibri"/>
        </w:rPr>
      </w:pPr>
    </w:p>
    <w:p w14:paraId="26470259" w14:textId="5BEFE6BD" w:rsidR="005C2474" w:rsidRPr="004A32D8" w:rsidRDefault="004A32D8" w:rsidP="004A32D8">
      <w:pPr>
        <w:rPr>
          <w:rFonts w:ascii="Calibri" w:hAnsi="Calibri"/>
          <w:b/>
          <w:bCs/>
        </w:rPr>
      </w:pPr>
      <w:r w:rsidRPr="004A32D8">
        <w:rPr>
          <w:rFonts w:ascii="Calibri" w:hAnsi="Calibri"/>
          <w:b/>
          <w:bCs/>
        </w:rPr>
        <w:t xml:space="preserve">QUESTION 1.1. </w:t>
      </w:r>
      <w:r w:rsidR="005C2474" w:rsidRPr="004A32D8">
        <w:rPr>
          <w:rFonts w:ascii="Calibri" w:hAnsi="Calibri"/>
          <w:b/>
          <w:bCs/>
        </w:rPr>
        <w:t>(2 marks): Discuss two main important advantages for using a DBMS to manage data for Beautiful House and explain the reasons for your choices based on the given scenario.</w:t>
      </w:r>
    </w:p>
    <w:p w14:paraId="7092992A" w14:textId="271B8215" w:rsidR="007F713B" w:rsidRDefault="007F713B" w:rsidP="007F713B">
      <w:pPr>
        <w:rPr>
          <w:rFonts w:ascii="Calibri" w:hAnsi="Calibri"/>
          <w:b/>
          <w:bCs/>
        </w:rPr>
      </w:pPr>
    </w:p>
    <w:p w14:paraId="655A38E7" w14:textId="45DF1824" w:rsidR="007F713B" w:rsidRDefault="007F713B" w:rsidP="007F713B">
      <w:pPr>
        <w:rPr>
          <w:rFonts w:ascii="Calibri" w:hAnsi="Calibri"/>
        </w:rPr>
      </w:pPr>
      <w:r>
        <w:rPr>
          <w:rFonts w:ascii="Calibri" w:hAnsi="Calibri"/>
        </w:rPr>
        <w:t>A database management system is used to efficiently and effectively manage and store data.</w:t>
      </w:r>
    </w:p>
    <w:p w14:paraId="768E2EA7" w14:textId="192DB3D2" w:rsidR="005C2474" w:rsidRDefault="005C2474" w:rsidP="005C2474">
      <w:pPr>
        <w:rPr>
          <w:rFonts w:ascii="Calibri" w:hAnsi="Calibri"/>
          <w:b/>
          <w:bCs/>
        </w:rPr>
      </w:pPr>
    </w:p>
    <w:p w14:paraId="6A8A4593" w14:textId="559C0B1E" w:rsidR="00C3442F" w:rsidRDefault="00A3092F" w:rsidP="005C2474">
      <w:pPr>
        <w:rPr>
          <w:rFonts w:ascii="Calibri" w:hAnsi="Calibri"/>
        </w:rPr>
      </w:pPr>
      <w:r>
        <w:rPr>
          <w:rFonts w:ascii="Calibri" w:hAnsi="Calibri"/>
        </w:rPr>
        <w:t xml:space="preserve">Utalising a DBMS allows Beautiful House to share data </w:t>
      </w:r>
      <w:r w:rsidR="00C3442F">
        <w:rPr>
          <w:rFonts w:ascii="Calibri" w:hAnsi="Calibri"/>
        </w:rPr>
        <w:t xml:space="preserve">across their several branches across Melbourne as it can be hosted on a network. This is beneficial as modifications made on one system will replicate across the branches increasing data integrity. </w:t>
      </w:r>
    </w:p>
    <w:p w14:paraId="75E31B7E" w14:textId="30FADF14" w:rsidR="00C3442F" w:rsidRDefault="00C3442F" w:rsidP="005C2474">
      <w:pPr>
        <w:rPr>
          <w:rFonts w:ascii="Calibri" w:hAnsi="Calibri"/>
        </w:rPr>
      </w:pPr>
    </w:p>
    <w:p w14:paraId="234CC2C8" w14:textId="6621BB97" w:rsidR="00026468" w:rsidRDefault="00026468" w:rsidP="005C2474">
      <w:pPr>
        <w:rPr>
          <w:rFonts w:ascii="Calibri" w:hAnsi="Calibri"/>
        </w:rPr>
      </w:pPr>
    </w:p>
    <w:p w14:paraId="3726832C" w14:textId="77777777" w:rsidR="00026468" w:rsidRDefault="00026468" w:rsidP="005C2474">
      <w:pPr>
        <w:rPr>
          <w:rFonts w:ascii="Calibri" w:hAnsi="Calibri"/>
        </w:rPr>
      </w:pPr>
    </w:p>
    <w:p w14:paraId="10581967" w14:textId="5E044590" w:rsidR="00C3442F" w:rsidRPr="00A3092F" w:rsidRDefault="00C3442F" w:rsidP="005C2474">
      <w:pPr>
        <w:rPr>
          <w:rFonts w:ascii="Calibri" w:hAnsi="Calibri"/>
        </w:rPr>
      </w:pPr>
      <w:r>
        <w:rPr>
          <w:rFonts w:ascii="Calibri" w:hAnsi="Calibri"/>
        </w:rPr>
        <w:lastRenderedPageBreak/>
        <w:t>A DBMS will also allow Beautiful House</w:t>
      </w:r>
      <w:r w:rsidR="00310DED">
        <w:rPr>
          <w:rFonts w:ascii="Calibri" w:hAnsi="Calibri"/>
        </w:rPr>
        <w:t xml:space="preserve"> to ensure</w:t>
      </w:r>
      <w:r>
        <w:rPr>
          <w:rFonts w:ascii="Calibri" w:hAnsi="Calibri"/>
        </w:rPr>
        <w:t xml:space="preserve"> that their data is secure and private. Through the use of access controls, they are able to limit which employees can access specific sets of </w:t>
      </w:r>
      <w:r w:rsidR="00310DED">
        <w:rPr>
          <w:rFonts w:ascii="Calibri" w:hAnsi="Calibri"/>
        </w:rPr>
        <w:t xml:space="preserve">data. A good example of this is the details about staff such as </w:t>
      </w:r>
      <w:r w:rsidR="004C0049">
        <w:rPr>
          <w:rFonts w:ascii="Calibri" w:hAnsi="Calibri"/>
        </w:rPr>
        <w:t>address,</w:t>
      </w:r>
      <w:r w:rsidR="00310DED">
        <w:rPr>
          <w:rFonts w:ascii="Calibri" w:hAnsi="Calibri"/>
        </w:rPr>
        <w:t xml:space="preserve"> and salary should not be accessible by employees unless they are authorized.</w:t>
      </w:r>
    </w:p>
    <w:p w14:paraId="18E80A17" w14:textId="77777777" w:rsidR="00A3092F" w:rsidRDefault="00A3092F" w:rsidP="005C2474">
      <w:pPr>
        <w:rPr>
          <w:rFonts w:ascii="Calibri" w:hAnsi="Calibri"/>
          <w:b/>
          <w:bCs/>
        </w:rPr>
      </w:pPr>
    </w:p>
    <w:p w14:paraId="70453A25" w14:textId="5132A076" w:rsidR="005C2474" w:rsidRPr="004A32D8" w:rsidRDefault="004A32D8" w:rsidP="004A32D8">
      <w:pPr>
        <w:rPr>
          <w:rFonts w:ascii="Calibri" w:hAnsi="Calibri"/>
          <w:b/>
          <w:bCs/>
        </w:rPr>
      </w:pPr>
      <w:r w:rsidRPr="004A32D8">
        <w:rPr>
          <w:rFonts w:ascii="Calibri" w:hAnsi="Calibri"/>
          <w:b/>
          <w:bCs/>
        </w:rPr>
        <w:t xml:space="preserve">QUESTION 1.2. </w:t>
      </w:r>
      <w:r w:rsidR="005C2474" w:rsidRPr="004A32D8">
        <w:rPr>
          <w:rFonts w:ascii="Calibri" w:hAnsi="Calibri"/>
          <w:b/>
          <w:bCs/>
        </w:rPr>
        <w:t>(3 marks): Name three classes of objects that need to be represented in the database and details need to be stored in the database. Explain your answer.</w:t>
      </w:r>
    </w:p>
    <w:p w14:paraId="26C729CC" w14:textId="50B66599" w:rsidR="00310DED" w:rsidRDefault="00310DED" w:rsidP="00310DED">
      <w:pPr>
        <w:rPr>
          <w:rFonts w:ascii="Calibri" w:hAnsi="Calibri"/>
          <w:b/>
          <w:bCs/>
        </w:rPr>
      </w:pPr>
    </w:p>
    <w:p w14:paraId="00647C79" w14:textId="68E4DF7F" w:rsidR="00310DED" w:rsidRDefault="007D7CB4" w:rsidP="00310DED">
      <w:pPr>
        <w:rPr>
          <w:rFonts w:ascii="Calibri" w:hAnsi="Calibri"/>
        </w:rPr>
      </w:pPr>
      <w:r>
        <w:rPr>
          <w:rFonts w:ascii="Calibri" w:hAnsi="Calibri"/>
        </w:rPr>
        <w:t xml:space="preserve">Class 1. </w:t>
      </w:r>
      <w:r w:rsidR="00CA3A47">
        <w:rPr>
          <w:rFonts w:ascii="Calibri" w:hAnsi="Calibri"/>
        </w:rPr>
        <w:t>Offices</w:t>
      </w:r>
    </w:p>
    <w:p w14:paraId="2878DF83" w14:textId="40237A9C" w:rsidR="00A90DD8" w:rsidRDefault="00A90DD8" w:rsidP="00310DED">
      <w:pPr>
        <w:rPr>
          <w:rFonts w:ascii="Calibri" w:hAnsi="Calibri"/>
        </w:rPr>
      </w:pPr>
    </w:p>
    <w:p w14:paraId="78D35F68" w14:textId="21B5F8EB" w:rsidR="00A90DD8" w:rsidRDefault="00A90DD8" w:rsidP="00310DED">
      <w:pPr>
        <w:rPr>
          <w:rFonts w:ascii="Calibri" w:hAnsi="Calibri"/>
        </w:rPr>
      </w:pPr>
      <w:r>
        <w:rPr>
          <w:rFonts w:ascii="Calibri" w:hAnsi="Calibri"/>
        </w:rPr>
        <w:t>Details that need to be stored:</w:t>
      </w:r>
    </w:p>
    <w:p w14:paraId="0476D679" w14:textId="2495ED52" w:rsidR="00B4456D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Unique branch number</w:t>
      </w:r>
    </w:p>
    <w:p w14:paraId="21D32880" w14:textId="746FC1BB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Address</w:t>
      </w:r>
      <w:r w:rsidR="004C0049">
        <w:rPr>
          <w:rFonts w:ascii="Calibri" w:hAnsi="Calibri"/>
        </w:rPr>
        <w:t xml:space="preserve"> (Street, suburb, postcode)</w:t>
      </w:r>
    </w:p>
    <w:p w14:paraId="613D7EF8" w14:textId="3E7E8A16" w:rsidR="00CA3A47" w:rsidRP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 w:rsidRPr="00CA3A47">
        <w:rPr>
          <w:rFonts w:ascii="Calibri" w:hAnsi="Calibri"/>
        </w:rPr>
        <w:t>Telephone numbers</w:t>
      </w:r>
      <w:r w:rsidR="004C0049">
        <w:rPr>
          <w:rFonts w:ascii="Calibri" w:hAnsi="Calibri"/>
        </w:rPr>
        <w:t xml:space="preserve"> (Up to three)</w:t>
      </w:r>
    </w:p>
    <w:p w14:paraId="0342E4D0" w14:textId="76214B1E" w:rsidR="00CA3A47" w:rsidRP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Managers Name</w:t>
      </w:r>
    </w:p>
    <w:p w14:paraId="6BBEA039" w14:textId="77777777" w:rsidR="00CA3A47" w:rsidRDefault="00CA3A47" w:rsidP="00310DED">
      <w:pPr>
        <w:rPr>
          <w:rFonts w:ascii="Calibri" w:hAnsi="Calibri"/>
        </w:rPr>
      </w:pPr>
    </w:p>
    <w:p w14:paraId="727F80DF" w14:textId="03ED78FA" w:rsidR="00B4456D" w:rsidRDefault="00B4456D" w:rsidP="00310DED">
      <w:pPr>
        <w:rPr>
          <w:rFonts w:ascii="Calibri" w:hAnsi="Calibri"/>
        </w:rPr>
      </w:pPr>
      <w:r>
        <w:rPr>
          <w:rFonts w:ascii="Calibri" w:hAnsi="Calibri"/>
        </w:rPr>
        <w:t>Class 2. Properties</w:t>
      </w:r>
    </w:p>
    <w:p w14:paraId="4846C358" w14:textId="764BC165" w:rsidR="00B4456D" w:rsidRDefault="00B4456D" w:rsidP="00310DED">
      <w:pPr>
        <w:rPr>
          <w:rFonts w:ascii="Calibri" w:hAnsi="Calibri"/>
        </w:rPr>
      </w:pPr>
    </w:p>
    <w:p w14:paraId="575BF128" w14:textId="7DAA28D0" w:rsidR="00CA3A47" w:rsidRDefault="00CA3A47" w:rsidP="00310DED">
      <w:pPr>
        <w:rPr>
          <w:rFonts w:ascii="Calibri" w:hAnsi="Calibri"/>
        </w:rPr>
      </w:pPr>
      <w:r>
        <w:rPr>
          <w:rFonts w:ascii="Calibri" w:hAnsi="Calibri"/>
        </w:rPr>
        <w:t>Details that need to be stored:</w:t>
      </w:r>
    </w:p>
    <w:p w14:paraId="03ECA861" w14:textId="40389A4F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Unique property number</w:t>
      </w:r>
    </w:p>
    <w:p w14:paraId="31171821" w14:textId="672BDCD1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Address</w:t>
      </w:r>
      <w:r w:rsidR="004C0049">
        <w:rPr>
          <w:rFonts w:ascii="Calibri" w:hAnsi="Calibri"/>
        </w:rPr>
        <w:t xml:space="preserve"> (Street, suburb, postcode)</w:t>
      </w:r>
    </w:p>
    <w:p w14:paraId="2AD6A779" w14:textId="43918AD6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Type</w:t>
      </w:r>
    </w:p>
    <w:p w14:paraId="418818BF" w14:textId="0346CAF4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Number of rooms</w:t>
      </w:r>
    </w:p>
    <w:p w14:paraId="4DE4AA89" w14:textId="3775A03F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Weekly rent</w:t>
      </w:r>
    </w:p>
    <w:p w14:paraId="36916974" w14:textId="7DF7B868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Agent</w:t>
      </w:r>
    </w:p>
    <w:p w14:paraId="236A67B1" w14:textId="1085472F" w:rsidR="00CA3A47" w:rsidRDefault="004C0049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CA3A47">
        <w:rPr>
          <w:rFonts w:ascii="Calibri" w:hAnsi="Calibri"/>
        </w:rPr>
        <w:t>vailability</w:t>
      </w:r>
    </w:p>
    <w:p w14:paraId="7CF99F91" w14:textId="77777777" w:rsidR="00CA3A47" w:rsidRPr="00CA3A47" w:rsidRDefault="00CA3A47" w:rsidP="00CA3A47">
      <w:pPr>
        <w:pStyle w:val="ListParagraph"/>
        <w:rPr>
          <w:rFonts w:ascii="Calibri" w:hAnsi="Calibri"/>
        </w:rPr>
      </w:pPr>
    </w:p>
    <w:p w14:paraId="4D630104" w14:textId="4FFADFEA" w:rsidR="00B4456D" w:rsidRDefault="00B4456D" w:rsidP="00310DED">
      <w:pPr>
        <w:rPr>
          <w:rFonts w:ascii="Calibri" w:hAnsi="Calibri"/>
        </w:rPr>
      </w:pPr>
      <w:r>
        <w:rPr>
          <w:rFonts w:ascii="Calibri" w:hAnsi="Calibri"/>
        </w:rPr>
        <w:t>Class 3. Staff</w:t>
      </w:r>
    </w:p>
    <w:p w14:paraId="666CEF45" w14:textId="7C240D0B" w:rsidR="000A33E0" w:rsidRDefault="000A33E0" w:rsidP="00310DED">
      <w:pPr>
        <w:rPr>
          <w:rFonts w:ascii="Calibri" w:hAnsi="Calibri"/>
        </w:rPr>
      </w:pPr>
    </w:p>
    <w:p w14:paraId="0E155D2E" w14:textId="1084C7DF" w:rsidR="000A33E0" w:rsidRDefault="000A33E0" w:rsidP="00310DED">
      <w:pPr>
        <w:rPr>
          <w:rFonts w:ascii="Calibri" w:hAnsi="Calibri"/>
        </w:rPr>
      </w:pPr>
      <w:r>
        <w:rPr>
          <w:rFonts w:ascii="Calibri" w:hAnsi="Calibri"/>
        </w:rPr>
        <w:t>Details that need to be stored:</w:t>
      </w:r>
    </w:p>
    <w:p w14:paraId="67268C54" w14:textId="7E93489F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Unique staff number</w:t>
      </w:r>
    </w:p>
    <w:p w14:paraId="735602B4" w14:textId="39F226D7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Name</w:t>
      </w:r>
    </w:p>
    <w:p w14:paraId="19C8EA5D" w14:textId="5E056DA6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Address</w:t>
      </w:r>
    </w:p>
    <w:p w14:paraId="114C53F9" w14:textId="2789AEF9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Position</w:t>
      </w:r>
    </w:p>
    <w:p w14:paraId="680A5714" w14:textId="653B20D6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Salary</w:t>
      </w:r>
    </w:p>
    <w:p w14:paraId="286790E7" w14:textId="356074B8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Supervisor Name (if applicable)</w:t>
      </w:r>
    </w:p>
    <w:p w14:paraId="506A94F4" w14:textId="64088042" w:rsidR="00CA3A47" w:rsidRDefault="00CA3A47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Branch details</w:t>
      </w:r>
    </w:p>
    <w:p w14:paraId="352D47EF" w14:textId="5CC90B2C" w:rsidR="004C0049" w:rsidRDefault="004C0049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Role</w:t>
      </w:r>
    </w:p>
    <w:p w14:paraId="27BE7E89" w14:textId="79CF7C9F" w:rsidR="006D5B66" w:rsidRDefault="006D5B66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>Monthly Bonus (if applicable)</w:t>
      </w:r>
    </w:p>
    <w:p w14:paraId="27ECD57A" w14:textId="00D075FC" w:rsidR="006D5B66" w:rsidRPr="00CA3A47" w:rsidRDefault="005B6153" w:rsidP="00CA3A47">
      <w:pPr>
        <w:pStyle w:val="ListParagraph"/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Office </w:t>
      </w:r>
      <w:r w:rsidR="006D5B66">
        <w:rPr>
          <w:rFonts w:ascii="Calibri" w:hAnsi="Calibri"/>
        </w:rPr>
        <w:t>Start Date (if applicable)</w:t>
      </w:r>
    </w:p>
    <w:p w14:paraId="098D9B61" w14:textId="77777777" w:rsidR="005C2474" w:rsidRPr="005C2474" w:rsidRDefault="005C2474" w:rsidP="005C2474">
      <w:pPr>
        <w:rPr>
          <w:rFonts w:ascii="Calibri" w:hAnsi="Calibri"/>
          <w:b/>
          <w:bCs/>
        </w:rPr>
      </w:pPr>
    </w:p>
    <w:p w14:paraId="2AD4951A" w14:textId="4640C87D" w:rsidR="005C2474" w:rsidRPr="004A32D8" w:rsidRDefault="004A32D8" w:rsidP="005C2474">
      <w:pPr>
        <w:rPr>
          <w:rFonts w:ascii="Calibri" w:hAnsi="Calibri"/>
          <w:b/>
          <w:bCs/>
        </w:rPr>
      </w:pPr>
      <w:r w:rsidRPr="004A32D8">
        <w:rPr>
          <w:rFonts w:ascii="Calibri" w:hAnsi="Calibri"/>
          <w:b/>
          <w:bCs/>
        </w:rPr>
        <w:t xml:space="preserve">QUESTION </w:t>
      </w:r>
      <w:r w:rsidR="005C2474" w:rsidRPr="004A32D8">
        <w:rPr>
          <w:rFonts w:ascii="Calibri" w:hAnsi="Calibri"/>
          <w:b/>
          <w:bCs/>
        </w:rPr>
        <w:t>1.3 (3 marks): Give three relationships you think exist among the classes of objects in Question 1.2. Explain your answer.</w:t>
      </w:r>
    </w:p>
    <w:p w14:paraId="612234B8" w14:textId="33E86199" w:rsidR="005C2474" w:rsidRDefault="005C2474" w:rsidP="005C2474">
      <w:pPr>
        <w:rPr>
          <w:rFonts w:ascii="Calibri" w:hAnsi="Calibri"/>
          <w:b/>
          <w:bCs/>
        </w:rPr>
      </w:pPr>
    </w:p>
    <w:p w14:paraId="671AADAA" w14:textId="0F111096" w:rsidR="00CA3A47" w:rsidRPr="00A773A1" w:rsidRDefault="00A773A1" w:rsidP="005C2474">
      <w:pPr>
        <w:rPr>
          <w:rFonts w:ascii="Calibri" w:hAnsi="Calibri"/>
        </w:rPr>
      </w:pPr>
      <w:r>
        <w:rPr>
          <w:rFonts w:ascii="Calibri" w:hAnsi="Calibri"/>
        </w:rPr>
        <w:t>Relationship 1.</w:t>
      </w:r>
      <w:r w:rsidR="004C0049">
        <w:rPr>
          <w:rFonts w:ascii="Calibri" w:hAnsi="Calibri"/>
        </w:rPr>
        <w:t xml:space="preserve"> Staff assigned to office</w:t>
      </w:r>
      <w:r w:rsidR="00BB0437">
        <w:rPr>
          <w:rFonts w:ascii="Calibri" w:hAnsi="Calibri"/>
        </w:rPr>
        <w:br/>
        <w:t>A staff</w:t>
      </w:r>
      <w:r w:rsidR="008540FA">
        <w:rPr>
          <w:rFonts w:ascii="Calibri" w:hAnsi="Calibri"/>
        </w:rPr>
        <w:t xml:space="preserve"> with the role agent</w:t>
      </w:r>
      <w:r w:rsidR="00BB0437">
        <w:rPr>
          <w:rFonts w:ascii="Calibri" w:hAnsi="Calibri"/>
        </w:rPr>
        <w:t xml:space="preserve"> is assigned to work at a specifi</w:t>
      </w:r>
      <w:r w:rsidR="00D62260">
        <w:rPr>
          <w:rFonts w:ascii="Calibri" w:hAnsi="Calibri"/>
        </w:rPr>
        <w:t xml:space="preserve">c </w:t>
      </w:r>
      <w:r w:rsidR="00BB0437">
        <w:rPr>
          <w:rFonts w:ascii="Calibri" w:hAnsi="Calibri"/>
        </w:rPr>
        <w:t>office</w:t>
      </w:r>
    </w:p>
    <w:p w14:paraId="090D2BC6" w14:textId="0665C67D" w:rsidR="00310DED" w:rsidRDefault="00310DED" w:rsidP="005C2474">
      <w:pPr>
        <w:rPr>
          <w:rFonts w:ascii="Calibri" w:hAnsi="Calibri"/>
          <w:b/>
          <w:bCs/>
        </w:rPr>
      </w:pPr>
    </w:p>
    <w:p w14:paraId="6A9465FD" w14:textId="50F47A1F" w:rsidR="00BB0437" w:rsidRDefault="005E31BE" w:rsidP="005C2474">
      <w:pPr>
        <w:rPr>
          <w:rFonts w:ascii="Calibri" w:hAnsi="Calibri"/>
        </w:rPr>
      </w:pPr>
      <w:r>
        <w:rPr>
          <w:rFonts w:ascii="Calibri" w:hAnsi="Calibri"/>
        </w:rPr>
        <w:t xml:space="preserve">Relationship 2. </w:t>
      </w:r>
      <w:r w:rsidR="004C0049">
        <w:rPr>
          <w:rFonts w:ascii="Calibri" w:hAnsi="Calibri"/>
        </w:rPr>
        <w:t>Property assigned to staff</w:t>
      </w:r>
      <w:r w:rsidR="00BB0437">
        <w:rPr>
          <w:rFonts w:ascii="Calibri" w:hAnsi="Calibri"/>
        </w:rPr>
        <w:br/>
        <w:t>A property is assigned to a</w:t>
      </w:r>
      <w:r w:rsidR="008540FA">
        <w:rPr>
          <w:rFonts w:ascii="Calibri" w:hAnsi="Calibri"/>
        </w:rPr>
        <w:t xml:space="preserve"> staff with the role agent</w:t>
      </w:r>
    </w:p>
    <w:p w14:paraId="211053DA" w14:textId="77777777" w:rsidR="00BB0437" w:rsidRDefault="00BB0437" w:rsidP="005C2474">
      <w:pPr>
        <w:rPr>
          <w:rFonts w:ascii="Calibri" w:hAnsi="Calibri"/>
        </w:rPr>
      </w:pPr>
    </w:p>
    <w:p w14:paraId="49A97012" w14:textId="749C8A2A" w:rsidR="005E31BE" w:rsidRDefault="005E31BE" w:rsidP="005C2474">
      <w:pPr>
        <w:rPr>
          <w:rFonts w:ascii="Calibri" w:hAnsi="Calibri"/>
        </w:rPr>
      </w:pPr>
      <w:r>
        <w:rPr>
          <w:rFonts w:ascii="Calibri" w:hAnsi="Calibri"/>
        </w:rPr>
        <w:t>Relationship 3.</w:t>
      </w:r>
      <w:r w:rsidR="004C0049">
        <w:rPr>
          <w:rFonts w:ascii="Calibri" w:hAnsi="Calibri"/>
        </w:rPr>
        <w:t xml:space="preserve"> </w:t>
      </w:r>
      <w:r w:rsidR="00BB0437">
        <w:rPr>
          <w:rFonts w:ascii="Calibri" w:hAnsi="Calibri"/>
        </w:rPr>
        <w:t xml:space="preserve">Staff assigned to </w:t>
      </w:r>
      <w:r w:rsidR="008540FA">
        <w:rPr>
          <w:rFonts w:ascii="Calibri" w:hAnsi="Calibri"/>
        </w:rPr>
        <w:t>staff</w:t>
      </w:r>
    </w:p>
    <w:p w14:paraId="346D685E" w14:textId="1C29D280" w:rsidR="008540FA" w:rsidRDefault="008540FA" w:rsidP="005C2474">
      <w:pPr>
        <w:rPr>
          <w:rFonts w:ascii="Calibri" w:hAnsi="Calibri"/>
        </w:rPr>
      </w:pPr>
      <w:r>
        <w:rPr>
          <w:rFonts w:ascii="Calibri" w:hAnsi="Calibri"/>
        </w:rPr>
        <w:t>Some staff with the role agent are assigned to a staff with the role manager</w:t>
      </w:r>
    </w:p>
    <w:p w14:paraId="6BBC4D83" w14:textId="77777777" w:rsidR="00282BF5" w:rsidRPr="005E31BE" w:rsidRDefault="00282BF5" w:rsidP="005C2474">
      <w:pPr>
        <w:rPr>
          <w:rFonts w:ascii="Calibri" w:hAnsi="Calibri"/>
        </w:rPr>
      </w:pPr>
    </w:p>
    <w:p w14:paraId="623565C5" w14:textId="3FF3E731" w:rsidR="00E13329" w:rsidRPr="004A32D8" w:rsidRDefault="004A32D8" w:rsidP="004A32D8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QUESTION 1.4. </w:t>
      </w:r>
      <w:r w:rsidR="005C2474" w:rsidRPr="004A32D8">
        <w:rPr>
          <w:rFonts w:ascii="Calibri" w:hAnsi="Calibri"/>
          <w:b/>
          <w:bCs/>
        </w:rPr>
        <w:t>(2 marks): Assume a database system is built and in operation. Give two classes of users of the database system and list their two likely queries.</w:t>
      </w:r>
    </w:p>
    <w:p w14:paraId="2D727170" w14:textId="2F922CCA" w:rsidR="005C19E6" w:rsidRDefault="005C19E6" w:rsidP="005C19E6">
      <w:pPr>
        <w:rPr>
          <w:rFonts w:ascii="Calibri" w:hAnsi="Calibri"/>
          <w:b/>
          <w:bCs/>
        </w:rPr>
      </w:pPr>
    </w:p>
    <w:p w14:paraId="15CD1D9F" w14:textId="74B6FE16" w:rsidR="005C19E6" w:rsidRDefault="005B6153" w:rsidP="005C19E6">
      <w:pPr>
        <w:rPr>
          <w:rFonts w:ascii="Calibri" w:hAnsi="Calibri"/>
        </w:rPr>
      </w:pPr>
      <w:r>
        <w:rPr>
          <w:rFonts w:ascii="Calibri" w:hAnsi="Calibri"/>
        </w:rPr>
        <w:t xml:space="preserve">Agents may need to query the database system for currently available properties. </w:t>
      </w:r>
    </w:p>
    <w:p w14:paraId="624E511C" w14:textId="718A97F4" w:rsidR="00F85AE0" w:rsidRDefault="00F85AE0" w:rsidP="005C19E6">
      <w:pPr>
        <w:rPr>
          <w:rFonts w:ascii="Calibri" w:hAnsi="Calibri"/>
        </w:rPr>
      </w:pPr>
    </w:p>
    <w:p w14:paraId="6CF46459" w14:textId="0EF66C96" w:rsidR="00F85AE0" w:rsidRDefault="00D62260" w:rsidP="005C19E6">
      <w:pPr>
        <w:rPr>
          <w:rFonts w:ascii="Calibri" w:hAnsi="Calibri"/>
        </w:rPr>
      </w:pPr>
      <w:r>
        <w:rPr>
          <w:rFonts w:ascii="Calibri" w:hAnsi="Calibri"/>
        </w:rPr>
        <w:t>A</w:t>
      </w:r>
      <w:r w:rsidR="00F85AE0">
        <w:rPr>
          <w:rFonts w:ascii="Calibri" w:hAnsi="Calibri"/>
        </w:rPr>
        <w:t xml:space="preserve"> manager of a store </w:t>
      </w:r>
      <w:r w:rsidR="009A6B87">
        <w:rPr>
          <w:rFonts w:ascii="Calibri" w:hAnsi="Calibri"/>
        </w:rPr>
        <w:t>that may complete a query to view the number of properties that are assigned to an agent.</w:t>
      </w:r>
    </w:p>
    <w:p w14:paraId="2F5DE64F" w14:textId="405942F6" w:rsidR="009A6B87" w:rsidRDefault="009A6B87" w:rsidP="005C19E6">
      <w:pPr>
        <w:rPr>
          <w:rFonts w:ascii="Calibri" w:hAnsi="Calibri"/>
        </w:rPr>
      </w:pPr>
    </w:p>
    <w:p w14:paraId="3B6A9E2D" w14:textId="77777777" w:rsidR="009A6B87" w:rsidRPr="00F85AE0" w:rsidRDefault="009A6B87" w:rsidP="005C19E6">
      <w:pPr>
        <w:rPr>
          <w:rFonts w:ascii="Calibri" w:hAnsi="Calibri"/>
        </w:rPr>
      </w:pPr>
    </w:p>
    <w:p w14:paraId="4D9C1789" w14:textId="77777777" w:rsidR="002569B2" w:rsidRDefault="002569B2" w:rsidP="00E13329">
      <w:pPr>
        <w:pStyle w:val="GreenH1"/>
        <w:rPr>
          <w:sz w:val="34"/>
          <w:szCs w:val="34"/>
        </w:rPr>
      </w:pPr>
    </w:p>
    <w:p w14:paraId="3EFFEC2F" w14:textId="77777777" w:rsidR="002569B2" w:rsidRDefault="002569B2" w:rsidP="00E13329">
      <w:pPr>
        <w:pStyle w:val="GreenH1"/>
        <w:rPr>
          <w:sz w:val="34"/>
          <w:szCs w:val="34"/>
        </w:rPr>
      </w:pPr>
    </w:p>
    <w:p w14:paraId="5E7724D2" w14:textId="77777777" w:rsidR="002569B2" w:rsidRDefault="002569B2" w:rsidP="00E13329">
      <w:pPr>
        <w:pStyle w:val="GreenH1"/>
        <w:rPr>
          <w:sz w:val="34"/>
          <w:szCs w:val="34"/>
        </w:rPr>
      </w:pPr>
    </w:p>
    <w:p w14:paraId="0D7C3A63" w14:textId="77777777" w:rsidR="002569B2" w:rsidRDefault="002569B2" w:rsidP="00E13329">
      <w:pPr>
        <w:pStyle w:val="GreenH1"/>
        <w:rPr>
          <w:sz w:val="34"/>
          <w:szCs w:val="34"/>
        </w:rPr>
      </w:pPr>
    </w:p>
    <w:p w14:paraId="1BD066BF" w14:textId="77777777" w:rsidR="002569B2" w:rsidRDefault="002569B2" w:rsidP="00E13329">
      <w:pPr>
        <w:pStyle w:val="GreenH1"/>
        <w:rPr>
          <w:sz w:val="34"/>
          <w:szCs w:val="34"/>
        </w:rPr>
      </w:pPr>
    </w:p>
    <w:p w14:paraId="67EBC8B6" w14:textId="77777777" w:rsidR="002569B2" w:rsidRDefault="002569B2" w:rsidP="00E13329">
      <w:pPr>
        <w:pStyle w:val="GreenH1"/>
        <w:rPr>
          <w:sz w:val="34"/>
          <w:szCs w:val="34"/>
        </w:rPr>
      </w:pPr>
    </w:p>
    <w:p w14:paraId="55BE5345" w14:textId="77777777" w:rsidR="002569B2" w:rsidRDefault="002569B2" w:rsidP="00E13329">
      <w:pPr>
        <w:pStyle w:val="GreenH1"/>
        <w:rPr>
          <w:sz w:val="34"/>
          <w:szCs w:val="34"/>
        </w:rPr>
      </w:pPr>
    </w:p>
    <w:p w14:paraId="2946905D" w14:textId="77777777" w:rsidR="002569B2" w:rsidRDefault="002569B2" w:rsidP="00E13329">
      <w:pPr>
        <w:pStyle w:val="GreenH1"/>
        <w:rPr>
          <w:sz w:val="34"/>
          <w:szCs w:val="34"/>
        </w:rPr>
      </w:pPr>
    </w:p>
    <w:p w14:paraId="5DF431BA" w14:textId="77777777" w:rsidR="002569B2" w:rsidRDefault="002569B2" w:rsidP="00E13329">
      <w:pPr>
        <w:pStyle w:val="GreenH1"/>
        <w:rPr>
          <w:sz w:val="34"/>
          <w:szCs w:val="34"/>
        </w:rPr>
      </w:pPr>
    </w:p>
    <w:p w14:paraId="25571177" w14:textId="77777777" w:rsidR="002569B2" w:rsidRDefault="002569B2" w:rsidP="00E13329">
      <w:pPr>
        <w:pStyle w:val="GreenH1"/>
        <w:rPr>
          <w:sz w:val="34"/>
          <w:szCs w:val="34"/>
        </w:rPr>
      </w:pPr>
    </w:p>
    <w:p w14:paraId="48AB8C25" w14:textId="77777777" w:rsidR="002569B2" w:rsidRDefault="002569B2" w:rsidP="00E13329">
      <w:pPr>
        <w:pStyle w:val="GreenH1"/>
        <w:rPr>
          <w:sz w:val="34"/>
          <w:szCs w:val="34"/>
        </w:rPr>
      </w:pPr>
    </w:p>
    <w:p w14:paraId="55EAEC27" w14:textId="77777777" w:rsidR="002569B2" w:rsidRDefault="002569B2" w:rsidP="00E13329">
      <w:pPr>
        <w:pStyle w:val="GreenH1"/>
        <w:rPr>
          <w:sz w:val="34"/>
          <w:szCs w:val="34"/>
        </w:rPr>
      </w:pPr>
    </w:p>
    <w:p w14:paraId="339975E1" w14:textId="77777777" w:rsidR="002569B2" w:rsidRDefault="002569B2" w:rsidP="00E13329">
      <w:pPr>
        <w:pStyle w:val="GreenH1"/>
        <w:rPr>
          <w:sz w:val="34"/>
          <w:szCs w:val="34"/>
        </w:rPr>
      </w:pPr>
    </w:p>
    <w:p w14:paraId="7C5AE17D" w14:textId="77777777" w:rsidR="002569B2" w:rsidRDefault="002569B2" w:rsidP="00E13329">
      <w:pPr>
        <w:pStyle w:val="GreenH1"/>
        <w:rPr>
          <w:sz w:val="34"/>
          <w:szCs w:val="34"/>
        </w:rPr>
      </w:pPr>
    </w:p>
    <w:p w14:paraId="45B6F2DA" w14:textId="77777777" w:rsidR="002569B2" w:rsidRDefault="002569B2" w:rsidP="00E13329">
      <w:pPr>
        <w:pStyle w:val="GreenH1"/>
        <w:rPr>
          <w:sz w:val="34"/>
          <w:szCs w:val="34"/>
        </w:rPr>
      </w:pPr>
    </w:p>
    <w:p w14:paraId="16FFA551" w14:textId="77777777" w:rsidR="002569B2" w:rsidRDefault="002569B2" w:rsidP="00E13329">
      <w:pPr>
        <w:pStyle w:val="GreenH1"/>
        <w:rPr>
          <w:sz w:val="34"/>
          <w:szCs w:val="34"/>
        </w:rPr>
      </w:pPr>
    </w:p>
    <w:p w14:paraId="0A269339" w14:textId="77777777" w:rsidR="002569B2" w:rsidRDefault="002569B2" w:rsidP="00E13329">
      <w:pPr>
        <w:pStyle w:val="GreenH1"/>
        <w:rPr>
          <w:sz w:val="34"/>
          <w:szCs w:val="34"/>
        </w:rPr>
      </w:pPr>
    </w:p>
    <w:p w14:paraId="380976AC" w14:textId="77777777" w:rsidR="002569B2" w:rsidRDefault="002569B2" w:rsidP="00E13329">
      <w:pPr>
        <w:pStyle w:val="GreenH1"/>
        <w:rPr>
          <w:sz w:val="34"/>
          <w:szCs w:val="34"/>
        </w:rPr>
      </w:pPr>
    </w:p>
    <w:p w14:paraId="35FA8F87" w14:textId="77777777" w:rsidR="002569B2" w:rsidRDefault="002569B2" w:rsidP="00E13329">
      <w:pPr>
        <w:pStyle w:val="GreenH1"/>
        <w:rPr>
          <w:sz w:val="34"/>
          <w:szCs w:val="34"/>
        </w:rPr>
      </w:pPr>
    </w:p>
    <w:p w14:paraId="6D475CF8" w14:textId="77777777" w:rsidR="002569B2" w:rsidRDefault="002569B2" w:rsidP="00E13329">
      <w:pPr>
        <w:pStyle w:val="GreenH1"/>
        <w:rPr>
          <w:sz w:val="34"/>
          <w:szCs w:val="34"/>
        </w:rPr>
      </w:pPr>
    </w:p>
    <w:p w14:paraId="0D6F9F92" w14:textId="77777777" w:rsidR="002569B2" w:rsidRDefault="002569B2" w:rsidP="00E13329">
      <w:pPr>
        <w:pStyle w:val="GreenH1"/>
        <w:rPr>
          <w:sz w:val="34"/>
          <w:szCs w:val="34"/>
        </w:rPr>
      </w:pPr>
    </w:p>
    <w:p w14:paraId="03420266" w14:textId="65C68F2D" w:rsidR="00E13329" w:rsidRPr="00E13329" w:rsidRDefault="00E13329" w:rsidP="00E13329">
      <w:pPr>
        <w:pStyle w:val="GreenH1"/>
        <w:rPr>
          <w:rFonts w:ascii="Calibri" w:eastAsiaTheme="minorEastAsia" w:hAnsi="Calibri"/>
        </w:rPr>
      </w:pPr>
      <w:r w:rsidRPr="009402A5">
        <w:rPr>
          <w:sz w:val="34"/>
          <w:szCs w:val="34"/>
        </w:rPr>
        <w:lastRenderedPageBreak/>
        <w:t xml:space="preserve">Question </w:t>
      </w:r>
      <w:r>
        <w:rPr>
          <w:sz w:val="34"/>
          <w:szCs w:val="34"/>
        </w:rPr>
        <w:t>2</w:t>
      </w:r>
      <w:r w:rsidRPr="009402A5">
        <w:rPr>
          <w:sz w:val="34"/>
          <w:szCs w:val="34"/>
        </w:rPr>
        <w:t xml:space="preserve"> – </w:t>
      </w:r>
      <w:r>
        <w:rPr>
          <w:sz w:val="34"/>
          <w:szCs w:val="34"/>
        </w:rPr>
        <w:t>Employee Database</w:t>
      </w:r>
    </w:p>
    <w:p w14:paraId="5EF57E79" w14:textId="39A58D40" w:rsidR="005C2474" w:rsidRDefault="005C2474" w:rsidP="005C2474">
      <w:pPr>
        <w:pStyle w:val="GreenH1"/>
        <w:rPr>
          <w:sz w:val="34"/>
          <w:szCs w:val="34"/>
        </w:rPr>
      </w:pPr>
    </w:p>
    <w:p w14:paraId="1F28A43F" w14:textId="782175A8" w:rsidR="005C2474" w:rsidRDefault="005C2474" w:rsidP="005C2474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C2474">
        <w:rPr>
          <w:rFonts w:ascii="Calibri" w:hAnsi="Calibri"/>
          <w:b w:val="0"/>
          <w:color w:val="auto"/>
          <w:sz w:val="24"/>
          <w:szCs w:val="24"/>
        </w:rPr>
        <w:t>This section contains the schema and a database instance for the Employee database that stores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C2474">
        <w:rPr>
          <w:rFonts w:ascii="Calibri" w:hAnsi="Calibri"/>
          <w:b w:val="0"/>
          <w:color w:val="auto"/>
          <w:sz w:val="24"/>
          <w:szCs w:val="24"/>
        </w:rPr>
        <w:t>employee data for an organisation. The data includes items such as personal info (e.g. name, phone,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C2474">
        <w:rPr>
          <w:rFonts w:ascii="Calibri" w:hAnsi="Calibri"/>
          <w:b w:val="0"/>
          <w:color w:val="auto"/>
          <w:sz w:val="24"/>
          <w:szCs w:val="24"/>
        </w:rPr>
        <w:t>salary), departments of the organisation (e.g. name and location of each department, who the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C2474">
        <w:rPr>
          <w:rFonts w:ascii="Calibri" w:hAnsi="Calibri"/>
          <w:b w:val="0"/>
          <w:color w:val="auto"/>
          <w:sz w:val="24"/>
          <w:szCs w:val="24"/>
        </w:rPr>
        <w:t>manager is), jobs (e.g. titles, salary range), and a history for past contracts with each employee. A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C2474">
        <w:rPr>
          <w:rFonts w:ascii="Calibri" w:hAnsi="Calibri"/>
          <w:b w:val="0"/>
          <w:color w:val="auto"/>
          <w:sz w:val="24"/>
          <w:szCs w:val="24"/>
        </w:rPr>
        <w:t>database instance is shown in Figure 1 followed by the database schema</w:t>
      </w:r>
      <w:r>
        <w:rPr>
          <w:rFonts w:ascii="Calibri" w:hAnsi="Calibri"/>
          <w:b w:val="0"/>
          <w:color w:val="auto"/>
          <w:sz w:val="24"/>
          <w:szCs w:val="24"/>
        </w:rPr>
        <w:t>.</w:t>
      </w:r>
    </w:p>
    <w:p w14:paraId="36ABAA6A" w14:textId="72B56C10" w:rsidR="005C2474" w:rsidRDefault="005C2474" w:rsidP="005C2474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4FF8D8F" w14:textId="7520AA39" w:rsidR="005C2474" w:rsidRDefault="005C2474" w:rsidP="005C2474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3"/>
        <w:gridCol w:w="1265"/>
        <w:gridCol w:w="1760"/>
        <w:gridCol w:w="1196"/>
        <w:gridCol w:w="889"/>
        <w:gridCol w:w="1148"/>
      </w:tblGrid>
      <w:tr w:rsidR="001A4E4A" w14:paraId="4DE7F5E8" w14:textId="77777777" w:rsidTr="001A4E4A">
        <w:tc>
          <w:tcPr>
            <w:tcW w:w="1512" w:type="dxa"/>
            <w:shd w:val="clear" w:color="auto" w:fill="D6D5D5" w:themeFill="background2"/>
          </w:tcPr>
          <w:p w14:paraId="0C9BB9DA" w14:textId="62B139F8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1303" w:type="dxa"/>
            <w:shd w:val="clear" w:color="auto" w:fill="D6D5D5" w:themeFill="background2"/>
          </w:tcPr>
          <w:p w14:paraId="4D35A9B3" w14:textId="3F5787F5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first_name</w:t>
            </w:r>
          </w:p>
        </w:tc>
        <w:tc>
          <w:tcPr>
            <w:tcW w:w="1265" w:type="dxa"/>
            <w:shd w:val="clear" w:color="auto" w:fill="D6D5D5" w:themeFill="background2"/>
          </w:tcPr>
          <w:p w14:paraId="1EBC1923" w14:textId="08C81E5E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last_name</w:t>
            </w:r>
          </w:p>
        </w:tc>
        <w:tc>
          <w:tcPr>
            <w:tcW w:w="1760" w:type="dxa"/>
            <w:shd w:val="clear" w:color="auto" w:fill="D6D5D5" w:themeFill="background2"/>
          </w:tcPr>
          <w:p w14:paraId="311D16C7" w14:textId="10EA58F2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phone_number</w:t>
            </w:r>
          </w:p>
        </w:tc>
        <w:tc>
          <w:tcPr>
            <w:tcW w:w="1196" w:type="dxa"/>
            <w:shd w:val="clear" w:color="auto" w:fill="D6D5D5" w:themeFill="background2"/>
          </w:tcPr>
          <w:p w14:paraId="43FF9993" w14:textId="081BE90B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hire_date</w:t>
            </w:r>
          </w:p>
        </w:tc>
        <w:tc>
          <w:tcPr>
            <w:tcW w:w="889" w:type="dxa"/>
            <w:shd w:val="clear" w:color="auto" w:fill="D6D5D5" w:themeFill="background2"/>
          </w:tcPr>
          <w:p w14:paraId="3FB3689B" w14:textId="3383ACCB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job_id</w:t>
            </w:r>
          </w:p>
        </w:tc>
        <w:tc>
          <w:tcPr>
            <w:tcW w:w="1148" w:type="dxa"/>
            <w:shd w:val="clear" w:color="auto" w:fill="D6D5D5" w:themeFill="background2"/>
          </w:tcPr>
          <w:p w14:paraId="60C0D1BB" w14:textId="0F768040" w:rsidR="001A4E4A" w:rsidRPr="00FF3DC1" w:rsidRDefault="001A4E4A" w:rsidP="00E13329">
            <w:pPr>
              <w:pStyle w:val="GreenH1"/>
              <w:rPr>
                <w:rFonts w:ascii="Calibri" w:hAnsi="Calibri"/>
                <w:bCs/>
                <w:color w:val="auto"/>
                <w:sz w:val="24"/>
                <w:szCs w:val="24"/>
              </w:rPr>
            </w:pPr>
            <w:r w:rsidRPr="00FF3DC1">
              <w:rPr>
                <w:rFonts w:ascii="Calibri" w:hAnsi="Calibri"/>
                <w:bCs/>
                <w:color w:val="auto"/>
                <w:sz w:val="24"/>
                <w:szCs w:val="24"/>
              </w:rPr>
              <w:t>salary</w:t>
            </w:r>
          </w:p>
        </w:tc>
      </w:tr>
      <w:tr w:rsidR="001A4E4A" w14:paraId="080D2FE5" w14:textId="77777777" w:rsidTr="001A4E4A">
        <w:tc>
          <w:tcPr>
            <w:tcW w:w="1512" w:type="dxa"/>
          </w:tcPr>
          <w:p w14:paraId="56D1AC28" w14:textId="6126BCC8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50</w:t>
            </w:r>
          </w:p>
        </w:tc>
        <w:tc>
          <w:tcPr>
            <w:tcW w:w="1303" w:type="dxa"/>
          </w:tcPr>
          <w:p w14:paraId="44C6636E" w14:textId="5D6C4807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Adam</w:t>
            </w:r>
          </w:p>
        </w:tc>
        <w:tc>
          <w:tcPr>
            <w:tcW w:w="1265" w:type="dxa"/>
          </w:tcPr>
          <w:p w14:paraId="09E15831" w14:textId="7A1AC5DE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Smith</w:t>
            </w:r>
          </w:p>
        </w:tc>
        <w:tc>
          <w:tcPr>
            <w:tcW w:w="1760" w:type="dxa"/>
          </w:tcPr>
          <w:p w14:paraId="2501127D" w14:textId="1D3EA1B6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1234</w:t>
            </w:r>
          </w:p>
        </w:tc>
        <w:tc>
          <w:tcPr>
            <w:tcW w:w="1196" w:type="dxa"/>
          </w:tcPr>
          <w:p w14:paraId="352F1236" w14:textId="3DF61E07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26/10/09</w:t>
            </w:r>
          </w:p>
        </w:tc>
        <w:tc>
          <w:tcPr>
            <w:tcW w:w="889" w:type="dxa"/>
          </w:tcPr>
          <w:p w14:paraId="69DA826C" w14:textId="3BACBD67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148" w:type="dxa"/>
          </w:tcPr>
          <w:p w14:paraId="7ECA5D25" w14:textId="1A0AC36A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$66,000</w:t>
            </w:r>
          </w:p>
        </w:tc>
      </w:tr>
      <w:tr w:rsidR="001A4E4A" w14:paraId="66B3A19C" w14:textId="77777777" w:rsidTr="001A4E4A">
        <w:tc>
          <w:tcPr>
            <w:tcW w:w="1512" w:type="dxa"/>
          </w:tcPr>
          <w:p w14:paraId="7CF32946" w14:textId="3C599C6A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66</w:t>
            </w:r>
          </w:p>
        </w:tc>
        <w:tc>
          <w:tcPr>
            <w:tcW w:w="1303" w:type="dxa"/>
          </w:tcPr>
          <w:p w14:paraId="17834E67" w14:textId="217FBD51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Tom</w:t>
            </w:r>
          </w:p>
        </w:tc>
        <w:tc>
          <w:tcPr>
            <w:tcW w:w="1265" w:type="dxa"/>
          </w:tcPr>
          <w:p w14:paraId="23639585" w14:textId="0FB24E5E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Moosa</w:t>
            </w:r>
          </w:p>
        </w:tc>
        <w:tc>
          <w:tcPr>
            <w:tcW w:w="1760" w:type="dxa"/>
          </w:tcPr>
          <w:p w14:paraId="3E6BC976" w14:textId="77A3E50A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1235</w:t>
            </w:r>
          </w:p>
        </w:tc>
        <w:tc>
          <w:tcPr>
            <w:tcW w:w="1196" w:type="dxa"/>
          </w:tcPr>
          <w:p w14:paraId="481C8BE8" w14:textId="45D41F4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10/12/16</w:t>
            </w:r>
          </w:p>
        </w:tc>
        <w:tc>
          <w:tcPr>
            <w:tcW w:w="889" w:type="dxa"/>
          </w:tcPr>
          <w:p w14:paraId="0A302D88" w14:textId="72090A0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48" w:type="dxa"/>
          </w:tcPr>
          <w:p w14:paraId="754F839C" w14:textId="234D6E0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$140,000</w:t>
            </w:r>
          </w:p>
        </w:tc>
      </w:tr>
      <w:tr w:rsidR="001A4E4A" w14:paraId="0861F907" w14:textId="77777777" w:rsidTr="001A4E4A">
        <w:tc>
          <w:tcPr>
            <w:tcW w:w="1512" w:type="dxa"/>
          </w:tcPr>
          <w:p w14:paraId="144BCBD2" w14:textId="26CBF21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303" w:type="dxa"/>
          </w:tcPr>
          <w:p w14:paraId="3AD6EB37" w14:textId="4F14F764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Jonny</w:t>
            </w:r>
          </w:p>
        </w:tc>
        <w:tc>
          <w:tcPr>
            <w:tcW w:w="1265" w:type="dxa"/>
          </w:tcPr>
          <w:p w14:paraId="620A7219" w14:textId="3D62CCB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Deans</w:t>
            </w:r>
          </w:p>
        </w:tc>
        <w:tc>
          <w:tcPr>
            <w:tcW w:w="1760" w:type="dxa"/>
          </w:tcPr>
          <w:p w14:paraId="45C8101C" w14:textId="46EDD4A8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1236</w:t>
            </w:r>
          </w:p>
        </w:tc>
        <w:tc>
          <w:tcPr>
            <w:tcW w:w="1196" w:type="dxa"/>
          </w:tcPr>
          <w:p w14:paraId="271ED2A6" w14:textId="53260F3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9/9/15</w:t>
            </w:r>
          </w:p>
        </w:tc>
        <w:tc>
          <w:tcPr>
            <w:tcW w:w="889" w:type="dxa"/>
          </w:tcPr>
          <w:p w14:paraId="6483E0ED" w14:textId="77315B5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1148" w:type="dxa"/>
          </w:tcPr>
          <w:p w14:paraId="3258CDE6" w14:textId="115E864E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$70,000</w:t>
            </w:r>
          </w:p>
        </w:tc>
      </w:tr>
      <w:tr w:rsidR="001A4E4A" w14:paraId="5303AE5A" w14:textId="77777777" w:rsidTr="001A4E4A">
        <w:tc>
          <w:tcPr>
            <w:tcW w:w="1512" w:type="dxa"/>
          </w:tcPr>
          <w:p w14:paraId="319B2C7A" w14:textId="5864CA18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303" w:type="dxa"/>
          </w:tcPr>
          <w:p w14:paraId="2906213C" w14:textId="7E265908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Adam</w:t>
            </w:r>
          </w:p>
        </w:tc>
        <w:tc>
          <w:tcPr>
            <w:tcW w:w="1265" w:type="dxa"/>
          </w:tcPr>
          <w:p w14:paraId="6B35B743" w14:textId="79C364D1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Jones</w:t>
            </w:r>
          </w:p>
        </w:tc>
        <w:tc>
          <w:tcPr>
            <w:tcW w:w="1760" w:type="dxa"/>
          </w:tcPr>
          <w:p w14:paraId="06C47596" w14:textId="183F2F9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1247</w:t>
            </w:r>
          </w:p>
        </w:tc>
        <w:tc>
          <w:tcPr>
            <w:tcW w:w="1196" w:type="dxa"/>
          </w:tcPr>
          <w:p w14:paraId="39DFB2DD" w14:textId="2220A3A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8/8/19</w:t>
            </w:r>
          </w:p>
        </w:tc>
        <w:tc>
          <w:tcPr>
            <w:tcW w:w="889" w:type="dxa"/>
          </w:tcPr>
          <w:p w14:paraId="55DDAB0A" w14:textId="23E20F0A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48" w:type="dxa"/>
          </w:tcPr>
          <w:p w14:paraId="33F787E8" w14:textId="242A0BD0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$138,000</w:t>
            </w:r>
          </w:p>
        </w:tc>
      </w:tr>
      <w:tr w:rsidR="001A4E4A" w14:paraId="0B5C0117" w14:textId="77777777" w:rsidTr="001A4E4A">
        <w:tc>
          <w:tcPr>
            <w:tcW w:w="1512" w:type="dxa"/>
          </w:tcPr>
          <w:p w14:paraId="4F44A7BC" w14:textId="67E1BCE5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1303" w:type="dxa"/>
          </w:tcPr>
          <w:p w14:paraId="17E3A680" w14:textId="40CCA161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Joseph</w:t>
            </w:r>
          </w:p>
        </w:tc>
        <w:tc>
          <w:tcPr>
            <w:tcW w:w="1265" w:type="dxa"/>
          </w:tcPr>
          <w:p w14:paraId="13772FC1" w14:textId="704B4E51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Ryan</w:t>
            </w:r>
          </w:p>
        </w:tc>
        <w:tc>
          <w:tcPr>
            <w:tcW w:w="1760" w:type="dxa"/>
          </w:tcPr>
          <w:p w14:paraId="5E6FBBE1" w14:textId="2953B5C6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1277</w:t>
            </w:r>
          </w:p>
        </w:tc>
        <w:tc>
          <w:tcPr>
            <w:tcW w:w="1196" w:type="dxa"/>
          </w:tcPr>
          <w:p w14:paraId="7F878C7D" w14:textId="6955B842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5/5/20</w:t>
            </w:r>
          </w:p>
        </w:tc>
        <w:tc>
          <w:tcPr>
            <w:tcW w:w="889" w:type="dxa"/>
          </w:tcPr>
          <w:p w14:paraId="0E258AE1" w14:textId="51980116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48" w:type="dxa"/>
          </w:tcPr>
          <w:p w14:paraId="514D89C4" w14:textId="6CB1F173" w:rsidR="001A4E4A" w:rsidRDefault="001A4E4A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$150,000</w:t>
            </w:r>
          </w:p>
        </w:tc>
      </w:tr>
    </w:tbl>
    <w:p w14:paraId="012F47D2" w14:textId="0E3733FE" w:rsidR="005C2474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2176"/>
        <w:gridCol w:w="1501"/>
        <w:gridCol w:w="1423"/>
      </w:tblGrid>
      <w:tr w:rsidR="00FF3DC1" w14:paraId="412369E5" w14:textId="77777777" w:rsidTr="00E13329">
        <w:tc>
          <w:tcPr>
            <w:tcW w:w="1805" w:type="dxa"/>
            <w:shd w:val="clear" w:color="auto" w:fill="D6D5D5" w:themeFill="background2"/>
          </w:tcPr>
          <w:p w14:paraId="24F7775B" w14:textId="5CD0482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department_id</w:t>
            </w:r>
          </w:p>
        </w:tc>
        <w:tc>
          <w:tcPr>
            <w:tcW w:w="2176" w:type="dxa"/>
            <w:shd w:val="clear" w:color="auto" w:fill="D6D5D5" w:themeFill="background2"/>
          </w:tcPr>
          <w:p w14:paraId="44AA9CD9" w14:textId="42A6312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department_name</w:t>
            </w:r>
          </w:p>
        </w:tc>
        <w:tc>
          <w:tcPr>
            <w:tcW w:w="1501" w:type="dxa"/>
            <w:shd w:val="clear" w:color="auto" w:fill="D6D5D5" w:themeFill="background2"/>
          </w:tcPr>
          <w:p w14:paraId="605012E9" w14:textId="02AC60C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manager_id</w:t>
            </w:r>
          </w:p>
        </w:tc>
        <w:tc>
          <w:tcPr>
            <w:tcW w:w="1423" w:type="dxa"/>
            <w:shd w:val="clear" w:color="auto" w:fill="D6D5D5" w:themeFill="background2"/>
          </w:tcPr>
          <w:p w14:paraId="7AF26BED" w14:textId="516A0BF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location_id</w:t>
            </w:r>
          </w:p>
        </w:tc>
      </w:tr>
      <w:tr w:rsidR="00FF3DC1" w14:paraId="1D29466E" w14:textId="77777777" w:rsidTr="00FF3DC1">
        <w:tc>
          <w:tcPr>
            <w:tcW w:w="1805" w:type="dxa"/>
          </w:tcPr>
          <w:p w14:paraId="06A24758" w14:textId="6C59E40F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1A97A395" w14:textId="5D80C9D0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IT Services</w:t>
            </w:r>
          </w:p>
        </w:tc>
        <w:tc>
          <w:tcPr>
            <w:tcW w:w="1501" w:type="dxa"/>
          </w:tcPr>
          <w:p w14:paraId="466B4FD7" w14:textId="7B4B70F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423" w:type="dxa"/>
          </w:tcPr>
          <w:p w14:paraId="1DE2B43D" w14:textId="1B5DF3F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</w:tr>
      <w:tr w:rsidR="00FF3DC1" w14:paraId="49A3816F" w14:textId="77777777" w:rsidTr="00FF3DC1">
        <w:tc>
          <w:tcPr>
            <w:tcW w:w="1805" w:type="dxa"/>
          </w:tcPr>
          <w:p w14:paraId="537F9B43" w14:textId="4F8F11C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6174471C" w14:textId="26A716F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Accounting</w:t>
            </w:r>
          </w:p>
        </w:tc>
        <w:tc>
          <w:tcPr>
            <w:tcW w:w="1501" w:type="dxa"/>
          </w:tcPr>
          <w:p w14:paraId="44D8DAFB" w14:textId="1A68259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66</w:t>
            </w:r>
          </w:p>
        </w:tc>
        <w:tc>
          <w:tcPr>
            <w:tcW w:w="1423" w:type="dxa"/>
          </w:tcPr>
          <w:p w14:paraId="4E55B8E8" w14:textId="7E79E27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20</w:t>
            </w:r>
          </w:p>
        </w:tc>
      </w:tr>
      <w:tr w:rsidR="00FF3DC1" w14:paraId="70D28A93" w14:textId="77777777" w:rsidTr="00FF3DC1">
        <w:tc>
          <w:tcPr>
            <w:tcW w:w="1805" w:type="dxa"/>
          </w:tcPr>
          <w:p w14:paraId="20A96168" w14:textId="3EA9E2B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1D0AA3B5" w14:textId="04093C98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Human Resources</w:t>
            </w:r>
          </w:p>
        </w:tc>
        <w:tc>
          <w:tcPr>
            <w:tcW w:w="1501" w:type="dxa"/>
          </w:tcPr>
          <w:p w14:paraId="3C3710D3" w14:textId="7A6FC17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1423" w:type="dxa"/>
          </w:tcPr>
          <w:p w14:paraId="278D3FBA" w14:textId="7ACA105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</w:t>
            </w:r>
          </w:p>
        </w:tc>
      </w:tr>
    </w:tbl>
    <w:p w14:paraId="713752B3" w14:textId="4775041E" w:rsidR="00FF3DC1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2244"/>
        <w:gridCol w:w="1400"/>
        <w:gridCol w:w="1437"/>
      </w:tblGrid>
      <w:tr w:rsidR="00FF3DC1" w14:paraId="4623F18E" w14:textId="77777777" w:rsidTr="00E13329">
        <w:tc>
          <w:tcPr>
            <w:tcW w:w="947" w:type="dxa"/>
            <w:shd w:val="clear" w:color="auto" w:fill="D6D5D5" w:themeFill="background2"/>
          </w:tcPr>
          <w:p w14:paraId="057A904D" w14:textId="2E47E13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job_id</w:t>
            </w:r>
          </w:p>
        </w:tc>
        <w:tc>
          <w:tcPr>
            <w:tcW w:w="2244" w:type="dxa"/>
            <w:shd w:val="clear" w:color="auto" w:fill="D6D5D5" w:themeFill="background2"/>
          </w:tcPr>
          <w:p w14:paraId="49FE8595" w14:textId="547309A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job_title</w:t>
            </w:r>
          </w:p>
        </w:tc>
        <w:tc>
          <w:tcPr>
            <w:tcW w:w="1400" w:type="dxa"/>
            <w:shd w:val="clear" w:color="auto" w:fill="D6D5D5" w:themeFill="background2"/>
          </w:tcPr>
          <w:p w14:paraId="44577407" w14:textId="439E419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min_salary</w:t>
            </w:r>
          </w:p>
        </w:tc>
        <w:tc>
          <w:tcPr>
            <w:tcW w:w="1437" w:type="dxa"/>
            <w:shd w:val="clear" w:color="auto" w:fill="D6D5D5" w:themeFill="background2"/>
          </w:tcPr>
          <w:p w14:paraId="6A0B14A5" w14:textId="0F05FA2E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max_salary</w:t>
            </w:r>
          </w:p>
        </w:tc>
      </w:tr>
      <w:tr w:rsidR="00FF3DC1" w14:paraId="48A4CABD" w14:textId="77777777" w:rsidTr="00FF3DC1">
        <w:tc>
          <w:tcPr>
            <w:tcW w:w="947" w:type="dxa"/>
          </w:tcPr>
          <w:p w14:paraId="6BF6B8D6" w14:textId="1515546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2244" w:type="dxa"/>
          </w:tcPr>
          <w:p w14:paraId="731DEB4A" w14:textId="5036BCE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Dep Manager</w:t>
            </w:r>
          </w:p>
        </w:tc>
        <w:tc>
          <w:tcPr>
            <w:tcW w:w="1400" w:type="dxa"/>
          </w:tcPr>
          <w:p w14:paraId="5DD87855" w14:textId="2A9CA22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$120,000</w:t>
            </w:r>
          </w:p>
        </w:tc>
        <w:tc>
          <w:tcPr>
            <w:tcW w:w="1437" w:type="dxa"/>
          </w:tcPr>
          <w:p w14:paraId="548D37DC" w14:textId="1641EAE8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$150,000</w:t>
            </w:r>
          </w:p>
        </w:tc>
      </w:tr>
      <w:tr w:rsidR="00FF3DC1" w14:paraId="0D9D5EB7" w14:textId="77777777" w:rsidTr="00FF3DC1">
        <w:tc>
          <w:tcPr>
            <w:tcW w:w="947" w:type="dxa"/>
          </w:tcPr>
          <w:p w14:paraId="75028A00" w14:textId="19A0F79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2244" w:type="dxa"/>
          </w:tcPr>
          <w:p w14:paraId="7D751DEE" w14:textId="289F199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Accountant</w:t>
            </w:r>
          </w:p>
        </w:tc>
        <w:tc>
          <w:tcPr>
            <w:tcW w:w="1400" w:type="dxa"/>
          </w:tcPr>
          <w:p w14:paraId="110A1E16" w14:textId="00F9764F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$60,000</w:t>
            </w:r>
          </w:p>
        </w:tc>
        <w:tc>
          <w:tcPr>
            <w:tcW w:w="1437" w:type="dxa"/>
          </w:tcPr>
          <w:p w14:paraId="4C30F7C0" w14:textId="1C5631E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$80,000</w:t>
            </w:r>
          </w:p>
        </w:tc>
      </w:tr>
      <w:tr w:rsidR="00FF3DC1" w14:paraId="7E2CF698" w14:textId="77777777" w:rsidTr="00FF3DC1">
        <w:tc>
          <w:tcPr>
            <w:tcW w:w="947" w:type="dxa"/>
          </w:tcPr>
          <w:p w14:paraId="69473D6A" w14:textId="7776DB4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244" w:type="dxa"/>
          </w:tcPr>
          <w:p w14:paraId="6D0BE86B" w14:textId="5F7588E1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Programmer</w:t>
            </w:r>
          </w:p>
        </w:tc>
        <w:tc>
          <w:tcPr>
            <w:tcW w:w="1400" w:type="dxa"/>
          </w:tcPr>
          <w:p w14:paraId="7CE033B3" w14:textId="6C07C20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$60,000</w:t>
            </w:r>
          </w:p>
        </w:tc>
        <w:tc>
          <w:tcPr>
            <w:tcW w:w="1437" w:type="dxa"/>
          </w:tcPr>
          <w:p w14:paraId="402C4A58" w14:textId="27C15D1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$80,000</w:t>
            </w:r>
          </w:p>
        </w:tc>
      </w:tr>
      <w:tr w:rsidR="00FF3DC1" w14:paraId="3FEE8A93" w14:textId="77777777" w:rsidTr="00FF3DC1">
        <w:tc>
          <w:tcPr>
            <w:tcW w:w="947" w:type="dxa"/>
          </w:tcPr>
          <w:p w14:paraId="1DFD2340" w14:textId="55D6AC5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45</w:t>
            </w:r>
          </w:p>
        </w:tc>
        <w:tc>
          <w:tcPr>
            <w:tcW w:w="2244" w:type="dxa"/>
          </w:tcPr>
          <w:p w14:paraId="133E15CF" w14:textId="6CB6FD1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Senior Programmer</w:t>
            </w:r>
          </w:p>
        </w:tc>
        <w:tc>
          <w:tcPr>
            <w:tcW w:w="1400" w:type="dxa"/>
          </w:tcPr>
          <w:p w14:paraId="4FD76B95" w14:textId="173F66B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$70,000</w:t>
            </w:r>
          </w:p>
        </w:tc>
        <w:tc>
          <w:tcPr>
            <w:tcW w:w="1437" w:type="dxa"/>
          </w:tcPr>
          <w:p w14:paraId="1647149D" w14:textId="4A84389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$120,000</w:t>
            </w:r>
          </w:p>
        </w:tc>
      </w:tr>
    </w:tbl>
    <w:p w14:paraId="1D3CA411" w14:textId="107C1260" w:rsidR="005C2474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950"/>
        <w:gridCol w:w="1526"/>
        <w:gridCol w:w="1424"/>
        <w:gridCol w:w="1791"/>
        <w:gridCol w:w="1390"/>
      </w:tblGrid>
      <w:tr w:rsidR="00FF3DC1" w14:paraId="657D2224" w14:textId="77777777" w:rsidTr="00E13329">
        <w:tc>
          <w:tcPr>
            <w:tcW w:w="1423" w:type="dxa"/>
            <w:shd w:val="clear" w:color="auto" w:fill="D6D5D5" w:themeFill="background2"/>
          </w:tcPr>
          <w:p w14:paraId="71A49AC5" w14:textId="6E8D5A48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location_id</w:t>
            </w:r>
          </w:p>
        </w:tc>
        <w:tc>
          <w:tcPr>
            <w:tcW w:w="1950" w:type="dxa"/>
            <w:shd w:val="clear" w:color="auto" w:fill="D6D5D5" w:themeFill="background2"/>
          </w:tcPr>
          <w:p w14:paraId="52D270E0" w14:textId="6DC87EB3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street_address</w:t>
            </w:r>
          </w:p>
        </w:tc>
        <w:tc>
          <w:tcPr>
            <w:tcW w:w="1526" w:type="dxa"/>
            <w:shd w:val="clear" w:color="auto" w:fill="D6D5D5" w:themeFill="background2"/>
          </w:tcPr>
          <w:p w14:paraId="6E411E35" w14:textId="456CA9FF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postal_code</w:t>
            </w:r>
          </w:p>
        </w:tc>
        <w:tc>
          <w:tcPr>
            <w:tcW w:w="1424" w:type="dxa"/>
            <w:shd w:val="clear" w:color="auto" w:fill="D6D5D5" w:themeFill="background2"/>
          </w:tcPr>
          <w:p w14:paraId="5330D97A" w14:textId="532D5A43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city</w:t>
            </w:r>
          </w:p>
        </w:tc>
        <w:tc>
          <w:tcPr>
            <w:tcW w:w="1791" w:type="dxa"/>
            <w:shd w:val="clear" w:color="auto" w:fill="D6D5D5" w:themeFill="background2"/>
          </w:tcPr>
          <w:p w14:paraId="141411D6" w14:textId="5B2071A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state_province</w:t>
            </w:r>
          </w:p>
        </w:tc>
        <w:tc>
          <w:tcPr>
            <w:tcW w:w="1390" w:type="dxa"/>
            <w:shd w:val="clear" w:color="auto" w:fill="D6D5D5" w:themeFill="background2"/>
          </w:tcPr>
          <w:p w14:paraId="60FD0386" w14:textId="7F13064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country_id</w:t>
            </w:r>
          </w:p>
        </w:tc>
      </w:tr>
      <w:tr w:rsidR="00FF3DC1" w14:paraId="52C9B4F1" w14:textId="77777777" w:rsidTr="00FF3DC1">
        <w:tc>
          <w:tcPr>
            <w:tcW w:w="1423" w:type="dxa"/>
          </w:tcPr>
          <w:p w14:paraId="0C939F97" w14:textId="5951D5C3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950" w:type="dxa"/>
          </w:tcPr>
          <w:p w14:paraId="165E1589" w14:textId="79B6E62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123 Collins St</w:t>
            </w:r>
          </w:p>
        </w:tc>
        <w:tc>
          <w:tcPr>
            <w:tcW w:w="1526" w:type="dxa"/>
          </w:tcPr>
          <w:p w14:paraId="326CECA8" w14:textId="5B86F4B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3000</w:t>
            </w:r>
          </w:p>
        </w:tc>
        <w:tc>
          <w:tcPr>
            <w:tcW w:w="1424" w:type="dxa"/>
          </w:tcPr>
          <w:p w14:paraId="17BFB23D" w14:textId="554638A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Melbourne</w:t>
            </w:r>
          </w:p>
        </w:tc>
        <w:tc>
          <w:tcPr>
            <w:tcW w:w="1791" w:type="dxa"/>
          </w:tcPr>
          <w:p w14:paraId="30259365" w14:textId="0834784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VIC</w:t>
            </w:r>
          </w:p>
        </w:tc>
        <w:tc>
          <w:tcPr>
            <w:tcW w:w="1390" w:type="dxa"/>
          </w:tcPr>
          <w:p w14:paraId="2C945D3D" w14:textId="5FF73D91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45E3226D" w14:textId="77777777" w:rsidTr="00FF3DC1">
        <w:tc>
          <w:tcPr>
            <w:tcW w:w="1423" w:type="dxa"/>
          </w:tcPr>
          <w:p w14:paraId="1F2F5BD7" w14:textId="3020BA6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950" w:type="dxa"/>
          </w:tcPr>
          <w:p w14:paraId="76E31C39" w14:textId="0BC0304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222 Bourke St</w:t>
            </w:r>
          </w:p>
        </w:tc>
        <w:tc>
          <w:tcPr>
            <w:tcW w:w="1526" w:type="dxa"/>
          </w:tcPr>
          <w:p w14:paraId="01BE9DBD" w14:textId="38868CB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3000</w:t>
            </w:r>
          </w:p>
        </w:tc>
        <w:tc>
          <w:tcPr>
            <w:tcW w:w="1424" w:type="dxa"/>
          </w:tcPr>
          <w:p w14:paraId="08B605D9" w14:textId="1CD0F2A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Melbourne</w:t>
            </w:r>
          </w:p>
        </w:tc>
        <w:tc>
          <w:tcPr>
            <w:tcW w:w="1791" w:type="dxa"/>
          </w:tcPr>
          <w:p w14:paraId="4A0B136D" w14:textId="16FA47B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VIC</w:t>
            </w:r>
          </w:p>
        </w:tc>
        <w:tc>
          <w:tcPr>
            <w:tcW w:w="1390" w:type="dxa"/>
          </w:tcPr>
          <w:p w14:paraId="25F512E8" w14:textId="1A9DF6C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6CCCB2CA" w14:textId="77777777" w:rsidTr="00FF3DC1">
        <w:tc>
          <w:tcPr>
            <w:tcW w:w="1423" w:type="dxa"/>
          </w:tcPr>
          <w:p w14:paraId="35AC88C3" w14:textId="2B8BF8F3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</w:t>
            </w:r>
          </w:p>
        </w:tc>
        <w:tc>
          <w:tcPr>
            <w:tcW w:w="1950" w:type="dxa"/>
          </w:tcPr>
          <w:p w14:paraId="37078086" w14:textId="4147054F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555 Swanston St</w:t>
            </w:r>
          </w:p>
        </w:tc>
        <w:tc>
          <w:tcPr>
            <w:tcW w:w="1526" w:type="dxa"/>
          </w:tcPr>
          <w:p w14:paraId="35DA6CCC" w14:textId="10C370C9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3000</w:t>
            </w:r>
          </w:p>
        </w:tc>
        <w:tc>
          <w:tcPr>
            <w:tcW w:w="1424" w:type="dxa"/>
          </w:tcPr>
          <w:p w14:paraId="178C98F7" w14:textId="34CA765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Melbourne</w:t>
            </w:r>
          </w:p>
        </w:tc>
        <w:tc>
          <w:tcPr>
            <w:tcW w:w="1791" w:type="dxa"/>
          </w:tcPr>
          <w:p w14:paraId="07D500D1" w14:textId="562B68C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VIC</w:t>
            </w:r>
          </w:p>
        </w:tc>
        <w:tc>
          <w:tcPr>
            <w:tcW w:w="1390" w:type="dxa"/>
          </w:tcPr>
          <w:p w14:paraId="118D178A" w14:textId="5A5EC34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</w:tbl>
    <w:p w14:paraId="744BE279" w14:textId="77777777" w:rsidR="00124B7B" w:rsidRDefault="00124B7B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E41565C" w14:textId="710F5564" w:rsidR="00FF3DC1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761"/>
      </w:tblGrid>
      <w:tr w:rsidR="00FF3DC1" w14:paraId="6FA5BEB2" w14:textId="77777777" w:rsidTr="00E13329">
        <w:tc>
          <w:tcPr>
            <w:tcW w:w="1390" w:type="dxa"/>
            <w:shd w:val="clear" w:color="auto" w:fill="D6D5D5" w:themeFill="background2"/>
          </w:tcPr>
          <w:p w14:paraId="77303D6A" w14:textId="0582604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country_id</w:t>
            </w:r>
          </w:p>
        </w:tc>
        <w:tc>
          <w:tcPr>
            <w:tcW w:w="1761" w:type="dxa"/>
            <w:shd w:val="clear" w:color="auto" w:fill="D6D5D5" w:themeFill="background2"/>
          </w:tcPr>
          <w:p w14:paraId="10B0F4A3" w14:textId="778E23C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country_name</w:t>
            </w:r>
          </w:p>
        </w:tc>
      </w:tr>
      <w:tr w:rsidR="00FF3DC1" w14:paraId="68240A93" w14:textId="77777777" w:rsidTr="00FF3DC1">
        <w:tc>
          <w:tcPr>
            <w:tcW w:w="1390" w:type="dxa"/>
          </w:tcPr>
          <w:p w14:paraId="44919652" w14:textId="22FF943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61" w:type="dxa"/>
          </w:tcPr>
          <w:p w14:paraId="204091BF" w14:textId="6F81EDF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Australia</w:t>
            </w:r>
          </w:p>
        </w:tc>
      </w:tr>
      <w:tr w:rsidR="00FF3DC1" w14:paraId="158DAFEA" w14:textId="77777777" w:rsidTr="00FF3DC1">
        <w:tc>
          <w:tcPr>
            <w:tcW w:w="1390" w:type="dxa"/>
          </w:tcPr>
          <w:p w14:paraId="49B6A077" w14:textId="41E5AC77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14:paraId="7E36C0C1" w14:textId="4A50E726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Vietnam</w:t>
            </w:r>
          </w:p>
        </w:tc>
      </w:tr>
      <w:tr w:rsidR="00FF3DC1" w14:paraId="4FE954F4" w14:textId="77777777" w:rsidTr="00FF3DC1">
        <w:tc>
          <w:tcPr>
            <w:tcW w:w="1390" w:type="dxa"/>
          </w:tcPr>
          <w:p w14:paraId="77A26AF6" w14:textId="23162AB2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61" w:type="dxa"/>
          </w:tcPr>
          <w:p w14:paraId="2CEE6018" w14:textId="3B527DB5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Spain</w:t>
            </w:r>
          </w:p>
        </w:tc>
      </w:tr>
    </w:tbl>
    <w:p w14:paraId="0D823225" w14:textId="1086D5A9" w:rsidR="00D6152C" w:rsidRDefault="00D6152C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FBF792E" w14:textId="0F98A9D0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EB74AB4" w14:textId="08B9D9CC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5CE52B11" w14:textId="5EB221B6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2C42A97" w14:textId="6AA2DD23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50A7257" w14:textId="77777777" w:rsidR="00730586" w:rsidRDefault="00730586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CC920D2" w14:textId="77777777" w:rsidR="00D6152C" w:rsidRDefault="00D6152C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B876943" w14:textId="56CA5FC6" w:rsidR="00FF3DC1" w:rsidRDefault="00E13329" w:rsidP="00E13329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lastRenderedPageBreak/>
        <w:t>Job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FF3DC1" w14:paraId="033289DB" w14:textId="77777777" w:rsidTr="00E13329">
        <w:tc>
          <w:tcPr>
            <w:tcW w:w="2158" w:type="dxa"/>
            <w:shd w:val="clear" w:color="auto" w:fill="D6D5D5" w:themeFill="background2"/>
          </w:tcPr>
          <w:p w14:paraId="12862818" w14:textId="76B4177C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employee_id</w:t>
            </w:r>
          </w:p>
        </w:tc>
        <w:tc>
          <w:tcPr>
            <w:tcW w:w="2158" w:type="dxa"/>
            <w:shd w:val="clear" w:color="auto" w:fill="D6D5D5" w:themeFill="background2"/>
          </w:tcPr>
          <w:p w14:paraId="3FBCE44E" w14:textId="6EB7B1ED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start_date</w:t>
            </w:r>
          </w:p>
        </w:tc>
        <w:tc>
          <w:tcPr>
            <w:tcW w:w="2158" w:type="dxa"/>
            <w:shd w:val="clear" w:color="auto" w:fill="D6D5D5" w:themeFill="background2"/>
          </w:tcPr>
          <w:p w14:paraId="4C8F5808" w14:textId="3464FD1A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end_date</w:t>
            </w:r>
          </w:p>
        </w:tc>
        <w:tc>
          <w:tcPr>
            <w:tcW w:w="2158" w:type="dxa"/>
            <w:shd w:val="clear" w:color="auto" w:fill="D6D5D5" w:themeFill="background2"/>
          </w:tcPr>
          <w:p w14:paraId="323100A0" w14:textId="5680A2C4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job_id</w:t>
            </w:r>
          </w:p>
        </w:tc>
        <w:tc>
          <w:tcPr>
            <w:tcW w:w="2158" w:type="dxa"/>
            <w:shd w:val="clear" w:color="auto" w:fill="D6D5D5" w:themeFill="background2"/>
          </w:tcPr>
          <w:p w14:paraId="1CF1CC2D" w14:textId="6CD5C79B" w:rsidR="00FF3DC1" w:rsidRDefault="00FF3DC1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department_id</w:t>
            </w:r>
          </w:p>
        </w:tc>
      </w:tr>
      <w:tr w:rsidR="00FF3DC1" w14:paraId="5AD897C9" w14:textId="77777777" w:rsidTr="00FF3DC1">
        <w:tc>
          <w:tcPr>
            <w:tcW w:w="2158" w:type="dxa"/>
          </w:tcPr>
          <w:p w14:paraId="44DF502E" w14:textId="27C91FE6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4613C257" w14:textId="18C6A4EA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1/1/01</w:t>
            </w:r>
          </w:p>
        </w:tc>
        <w:tc>
          <w:tcPr>
            <w:tcW w:w="2158" w:type="dxa"/>
          </w:tcPr>
          <w:p w14:paraId="7F1354F9" w14:textId="0113286D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10/4/02</w:t>
            </w:r>
          </w:p>
        </w:tc>
        <w:tc>
          <w:tcPr>
            <w:tcW w:w="2158" w:type="dxa"/>
          </w:tcPr>
          <w:p w14:paraId="23AFDEB4" w14:textId="2A8D641D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2CFF57D0" w14:textId="0DDBC4EF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2C7F108B" w14:textId="77777777" w:rsidTr="00FF3DC1">
        <w:tc>
          <w:tcPr>
            <w:tcW w:w="2158" w:type="dxa"/>
          </w:tcPr>
          <w:p w14:paraId="4243CFF6" w14:textId="5AE25B14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2158" w:type="dxa"/>
          </w:tcPr>
          <w:p w14:paraId="3E8DF752" w14:textId="3CBD92B1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11/4/02</w:t>
            </w:r>
          </w:p>
        </w:tc>
        <w:tc>
          <w:tcPr>
            <w:tcW w:w="2158" w:type="dxa"/>
          </w:tcPr>
          <w:p w14:paraId="6755CE4B" w14:textId="5C459575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20/8/02</w:t>
            </w:r>
          </w:p>
        </w:tc>
        <w:tc>
          <w:tcPr>
            <w:tcW w:w="2158" w:type="dxa"/>
          </w:tcPr>
          <w:p w14:paraId="61D7F45A" w14:textId="61D52E21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34C60A1F" w14:textId="431EC57D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78BA81A6" w14:textId="77777777" w:rsidTr="00FF3DC1">
        <w:tc>
          <w:tcPr>
            <w:tcW w:w="2158" w:type="dxa"/>
          </w:tcPr>
          <w:p w14:paraId="21AA70B3" w14:textId="29587551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2158" w:type="dxa"/>
          </w:tcPr>
          <w:p w14:paraId="22B25274" w14:textId="3097A834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1/1/98</w:t>
            </w:r>
          </w:p>
        </w:tc>
        <w:tc>
          <w:tcPr>
            <w:tcW w:w="2158" w:type="dxa"/>
          </w:tcPr>
          <w:p w14:paraId="2E11F44C" w14:textId="237A8522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5/10/03</w:t>
            </w:r>
          </w:p>
        </w:tc>
        <w:tc>
          <w:tcPr>
            <w:tcW w:w="2158" w:type="dxa"/>
          </w:tcPr>
          <w:p w14:paraId="01D5DE61" w14:textId="1B334725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04C0EFC1" w14:textId="0E8B1CE3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073B99EE" w14:textId="77777777" w:rsidTr="00FF3DC1">
        <w:tc>
          <w:tcPr>
            <w:tcW w:w="2158" w:type="dxa"/>
          </w:tcPr>
          <w:p w14:paraId="260CB987" w14:textId="36070579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2158" w:type="dxa"/>
          </w:tcPr>
          <w:p w14:paraId="513640E4" w14:textId="1E0D43A3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6/10/03</w:t>
            </w:r>
          </w:p>
        </w:tc>
        <w:tc>
          <w:tcPr>
            <w:tcW w:w="2158" w:type="dxa"/>
          </w:tcPr>
          <w:p w14:paraId="2964444B" w14:textId="753C8F06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6/10/04</w:t>
            </w:r>
          </w:p>
        </w:tc>
        <w:tc>
          <w:tcPr>
            <w:tcW w:w="2158" w:type="dxa"/>
          </w:tcPr>
          <w:p w14:paraId="069CC672" w14:textId="58F6C868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4775A4AF" w14:textId="09DFE717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  <w:tr w:rsidR="00FF3DC1" w14:paraId="402765F2" w14:textId="77777777" w:rsidTr="00FF3DC1">
        <w:tc>
          <w:tcPr>
            <w:tcW w:w="2158" w:type="dxa"/>
          </w:tcPr>
          <w:p w14:paraId="148CF676" w14:textId="64CB554E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2158" w:type="dxa"/>
          </w:tcPr>
          <w:p w14:paraId="7ED7CCC7" w14:textId="45B1E8EC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7/10/04</w:t>
            </w:r>
          </w:p>
        </w:tc>
        <w:tc>
          <w:tcPr>
            <w:tcW w:w="2158" w:type="dxa"/>
          </w:tcPr>
          <w:p w14:paraId="37D7EC2C" w14:textId="509315A8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7/8/09</w:t>
            </w:r>
          </w:p>
        </w:tc>
        <w:tc>
          <w:tcPr>
            <w:tcW w:w="2158" w:type="dxa"/>
          </w:tcPr>
          <w:p w14:paraId="718C33D1" w14:textId="748E3031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2158" w:type="dxa"/>
          </w:tcPr>
          <w:p w14:paraId="2AACBEFB" w14:textId="6DB120CA" w:rsidR="00FF3DC1" w:rsidRDefault="00E13329" w:rsidP="00E13329">
            <w:pPr>
              <w:pStyle w:val="GreenH1"/>
              <w:rPr>
                <w:rFonts w:ascii="Calibri" w:hAnsi="Calibri"/>
                <w:b w:val="0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auto"/>
                <w:sz w:val="24"/>
                <w:szCs w:val="24"/>
              </w:rPr>
              <w:t>1</w:t>
            </w:r>
          </w:p>
        </w:tc>
      </w:tr>
    </w:tbl>
    <w:p w14:paraId="266C0507" w14:textId="523886B2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</w:rPr>
        <w:br/>
      </w:r>
      <w:r w:rsidRPr="0038129E">
        <w:rPr>
          <w:rFonts w:ascii="Calibri" w:hAnsi="Calibri"/>
          <w:b w:val="0"/>
          <w:color w:val="auto"/>
          <w:sz w:val="24"/>
          <w:szCs w:val="24"/>
        </w:rPr>
        <w:t>The database schema is shown below where attribute meaning is self-explanatory; “Job History” is</w:t>
      </w:r>
    </w:p>
    <w:p w14:paraId="1909A720" w14:textId="45130FFC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 xml:space="preserve">simplified as “JobHistory”. Primary keys are </w:t>
      </w:r>
      <w:r w:rsidR="00517611" w:rsidRPr="0038129E">
        <w:rPr>
          <w:rFonts w:ascii="Calibri" w:hAnsi="Calibri"/>
          <w:b w:val="0"/>
          <w:color w:val="auto"/>
          <w:sz w:val="24"/>
          <w:szCs w:val="24"/>
        </w:rPr>
        <w:t>underlined,</w:t>
      </w:r>
      <w:r w:rsidRPr="0038129E">
        <w:rPr>
          <w:rFonts w:ascii="Calibri" w:hAnsi="Calibri"/>
          <w:b w:val="0"/>
          <w:color w:val="auto"/>
          <w:sz w:val="24"/>
          <w:szCs w:val="24"/>
        </w:rPr>
        <w:t xml:space="preserve"> and foreign keys are annotated with a *.</w:t>
      </w:r>
    </w:p>
    <w:p w14:paraId="1D8EBDEC" w14:textId="77777777" w:rsid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25D3857" w14:textId="1D98ACD1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Employees(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employee_id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first_name, last_name, phone_number, hire_date, job_id, salary</w:t>
      </w:r>
      <w:r w:rsidR="001A4E4A">
        <w:rPr>
          <w:rFonts w:ascii="Calibri" w:hAnsi="Calibri"/>
          <w:b w:val="0"/>
          <w:color w:val="auto"/>
          <w:sz w:val="24"/>
          <w:szCs w:val="24"/>
        </w:rPr>
        <w:t>)</w:t>
      </w:r>
    </w:p>
    <w:p w14:paraId="6D47208B" w14:textId="77777777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Departments(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department_id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department_name, manager_id*, location_id*)</w:t>
      </w:r>
    </w:p>
    <w:p w14:paraId="5CB86483" w14:textId="77777777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Jobs(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job_id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job_title, min_salary, max_salary)</w:t>
      </w:r>
    </w:p>
    <w:p w14:paraId="28F4E4B6" w14:textId="77777777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Locations(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location_id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street_address, postal_code, city, state_province, country_id*)</w:t>
      </w:r>
    </w:p>
    <w:p w14:paraId="55F6DBE7" w14:textId="77777777" w:rsidR="0038129E" w:rsidRPr="0038129E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Countries(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country_id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country_name)</w:t>
      </w:r>
    </w:p>
    <w:p w14:paraId="337F0F42" w14:textId="07591C61" w:rsidR="005C2474" w:rsidRDefault="0038129E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38129E">
        <w:rPr>
          <w:rFonts w:ascii="Calibri" w:hAnsi="Calibri"/>
          <w:b w:val="0"/>
          <w:color w:val="auto"/>
          <w:sz w:val="24"/>
          <w:szCs w:val="24"/>
        </w:rPr>
        <w:t>JobHistory(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employee_id</w:t>
      </w:r>
      <w:r w:rsidRPr="0038129E">
        <w:rPr>
          <w:rFonts w:ascii="Calibri" w:hAnsi="Calibri"/>
          <w:b w:val="0"/>
          <w:color w:val="auto"/>
          <w:sz w:val="24"/>
          <w:szCs w:val="24"/>
        </w:rPr>
        <w:t xml:space="preserve">*, 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start_date</w:t>
      </w:r>
      <w:r w:rsidRPr="0038129E">
        <w:rPr>
          <w:rFonts w:ascii="Calibri" w:hAnsi="Calibri"/>
          <w:b w:val="0"/>
          <w:color w:val="auto"/>
          <w:sz w:val="24"/>
          <w:szCs w:val="24"/>
        </w:rPr>
        <w:t xml:space="preserve">, </w:t>
      </w:r>
      <w:r w:rsidRPr="00517611">
        <w:rPr>
          <w:rFonts w:ascii="Calibri" w:hAnsi="Calibri"/>
          <w:b w:val="0"/>
          <w:color w:val="auto"/>
          <w:sz w:val="24"/>
          <w:szCs w:val="24"/>
          <w:u w:val="single"/>
        </w:rPr>
        <w:t>end_date</w:t>
      </w:r>
      <w:r w:rsidRPr="0038129E">
        <w:rPr>
          <w:rFonts w:ascii="Calibri" w:hAnsi="Calibri"/>
          <w:b w:val="0"/>
          <w:color w:val="auto"/>
          <w:sz w:val="24"/>
          <w:szCs w:val="24"/>
        </w:rPr>
        <w:t>, job_id*, department_id*)</w:t>
      </w:r>
    </w:p>
    <w:p w14:paraId="00A262F3" w14:textId="70BAB01C" w:rsidR="00517611" w:rsidRDefault="00517611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50305FA" w14:textId="573F9D07" w:rsidR="00517611" w:rsidRDefault="00517611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78E45E9" wp14:editId="27ED576C">
            <wp:extent cx="6858000" cy="1808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0ABB" w14:textId="22223D64" w:rsidR="00517611" w:rsidRDefault="00517611" w:rsidP="0038129E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699EF96" w14:textId="3D8EB80E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17611">
        <w:rPr>
          <w:rFonts w:ascii="Calibri" w:hAnsi="Calibri"/>
          <w:b w:val="0"/>
          <w:color w:val="auto"/>
          <w:sz w:val="24"/>
          <w:szCs w:val="24"/>
        </w:rPr>
        <w:t>The following questions must be answered based on the given database schema and instance. Where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explanation is required, each answer should be a SHORT passage of at most several lines. You are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strongly advised to include your SQL scripts for building all tables in the database (schema and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instance) as Appendix to show that your SQL statements for Questions 2.6—2.8 can run in Oracle.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Note that in Figure 1 some values are represented in currency format for readability; they are indeed</w:t>
      </w:r>
      <w:r>
        <w:rPr>
          <w:rFonts w:ascii="Calibri" w:hAnsi="Calibri"/>
          <w:b w:val="0"/>
          <w:color w:val="auto"/>
          <w:sz w:val="24"/>
          <w:szCs w:val="24"/>
        </w:rPr>
        <w:t xml:space="preserve"> </w:t>
      </w:r>
      <w:r w:rsidRPr="00517611">
        <w:rPr>
          <w:rFonts w:ascii="Calibri" w:hAnsi="Calibri"/>
          <w:b w:val="0"/>
          <w:color w:val="auto"/>
          <w:sz w:val="24"/>
          <w:szCs w:val="24"/>
        </w:rPr>
        <w:t>of INTEGER data type in Oracle SQL.</w:t>
      </w:r>
    </w:p>
    <w:p w14:paraId="2737D1F8" w14:textId="237EEB9D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470232C" w14:textId="75C3826C" w:rsidR="00124B7B" w:rsidRDefault="00124B7B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86F5774" w14:textId="127ADE7A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EB59FED" w14:textId="68C50403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937DAC7" w14:textId="1ED0EF85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50817205" w14:textId="11000635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8FAD14E" w14:textId="593C8410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1A334C8" w14:textId="6D2C7D66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5ED39A5B" w14:textId="76D57470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5E0F5A7" w14:textId="523D095E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A9D452D" w14:textId="77777777" w:rsidR="00D62260" w:rsidRDefault="00D6226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55E36508" w14:textId="1FC8C66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lastRenderedPageBreak/>
        <w:t>QUESTION 2.1 (1 mark): Does the database schema ensure that there is a job associated with each</w:t>
      </w:r>
    </w:p>
    <w:p w14:paraId="0FA7D49A" w14:textId="6714C5B1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employee? Explain your answer</w:t>
      </w:r>
      <w:r w:rsidRPr="00517611">
        <w:rPr>
          <w:rFonts w:ascii="Calibri" w:hAnsi="Calibri"/>
          <w:b w:val="0"/>
          <w:color w:val="auto"/>
          <w:sz w:val="24"/>
          <w:szCs w:val="24"/>
        </w:rPr>
        <w:t>.</w:t>
      </w:r>
    </w:p>
    <w:p w14:paraId="2202FFF1" w14:textId="052A8501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798E4D4" w14:textId="0BF567F6" w:rsidR="00730586" w:rsidRDefault="001A4E4A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No this system does not ensure there is a job associated with each employee as it is possible to set the job_id to null. This is because job_id has not been set as a foreign key that references the job_id in the Jobs table.</w:t>
      </w:r>
    </w:p>
    <w:p w14:paraId="3F4E4458" w14:textId="13C6ED28" w:rsidR="001A4E4A" w:rsidRDefault="001A4E4A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AB90786" w14:textId="7749BB76" w:rsidR="00D53775" w:rsidRPr="004A32D8" w:rsidRDefault="00D53775" w:rsidP="00D53775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QUESTION 2.</w:t>
      </w:r>
      <w:r w:rsidR="00F8143A" w:rsidRPr="004A32D8">
        <w:rPr>
          <w:rFonts w:ascii="Calibri" w:hAnsi="Calibri"/>
          <w:bCs/>
          <w:color w:val="auto"/>
          <w:sz w:val="24"/>
          <w:szCs w:val="24"/>
        </w:rPr>
        <w:t>2</w:t>
      </w:r>
      <w:r w:rsidRPr="004A32D8">
        <w:rPr>
          <w:rFonts w:ascii="Calibri" w:hAnsi="Calibri"/>
          <w:bCs/>
          <w:color w:val="auto"/>
          <w:sz w:val="24"/>
          <w:szCs w:val="24"/>
        </w:rPr>
        <w:t xml:space="preserve"> (1 mark): Can an employee take two jobs at the same time? Explain your answer?</w:t>
      </w:r>
    </w:p>
    <w:p w14:paraId="5184D2B9" w14:textId="57628056" w:rsidR="00D53775" w:rsidRDefault="00D53775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8E24937" w14:textId="65A27558" w:rsidR="00D53775" w:rsidRDefault="00D53775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 xml:space="preserve">With how the DBMS is structured it is not possible for an employee to have multiple jobs. Each employee has only one specified </w:t>
      </w:r>
      <w:r w:rsidR="00C14019">
        <w:rPr>
          <w:rFonts w:ascii="Calibri" w:hAnsi="Calibri"/>
          <w:b w:val="0"/>
          <w:color w:val="auto"/>
          <w:sz w:val="24"/>
          <w:szCs w:val="24"/>
        </w:rPr>
        <w:t xml:space="preserve">job in the employees table and adding multiple entries of the same employee would </w:t>
      </w:r>
      <w:r w:rsidR="00D62260">
        <w:rPr>
          <w:rFonts w:ascii="Calibri" w:hAnsi="Calibri"/>
          <w:b w:val="0"/>
          <w:color w:val="auto"/>
          <w:sz w:val="24"/>
          <w:szCs w:val="24"/>
        </w:rPr>
        <w:t>not be possible as the employee_id is the primary key.</w:t>
      </w:r>
      <w:r w:rsidR="00C14019">
        <w:rPr>
          <w:rFonts w:ascii="Calibri" w:hAnsi="Calibri"/>
          <w:b w:val="0"/>
          <w:color w:val="auto"/>
          <w:sz w:val="24"/>
          <w:szCs w:val="24"/>
        </w:rPr>
        <w:t xml:space="preserve">  </w:t>
      </w:r>
    </w:p>
    <w:p w14:paraId="3FCB062F" w14:textId="77777777" w:rsidR="00D53775" w:rsidRPr="00517611" w:rsidRDefault="00D53775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A9EA82D" w14:textId="442A1DE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QUESTION 2.3 (1 mark): The Accounting department has recently changed its structure and now has</w:t>
      </w:r>
      <w:r w:rsidR="004A32D8">
        <w:rPr>
          <w:rFonts w:ascii="Calibri" w:hAnsi="Calibri"/>
          <w:bCs/>
          <w:color w:val="auto"/>
          <w:sz w:val="24"/>
          <w:szCs w:val="24"/>
        </w:rPr>
        <w:t xml:space="preserve"> </w:t>
      </w:r>
      <w:r w:rsidRPr="004A32D8">
        <w:rPr>
          <w:rFonts w:ascii="Calibri" w:hAnsi="Calibri"/>
          <w:bCs/>
          <w:color w:val="auto"/>
          <w:sz w:val="24"/>
          <w:szCs w:val="24"/>
        </w:rPr>
        <w:t>branches at all locations of the business. The following SQL statements are intended to record this</w:t>
      </w:r>
    </w:p>
    <w:p w14:paraId="5721BBAD" w14:textId="6821761F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new change in the database instance. Will they work? Explain your answer.</w:t>
      </w:r>
    </w:p>
    <w:p w14:paraId="66BD7E97" w14:textId="0EAE6650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68821CF" w14:textId="77777777" w:rsidR="00517611" w:rsidRP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17611">
        <w:rPr>
          <w:rFonts w:ascii="Calibri" w:hAnsi="Calibri"/>
          <w:b w:val="0"/>
          <w:color w:val="auto"/>
          <w:sz w:val="24"/>
          <w:szCs w:val="24"/>
        </w:rPr>
        <w:t>INSERT INTO Departments VALUES(2, ‘Accounting’, 66, 10);</w:t>
      </w:r>
    </w:p>
    <w:p w14:paraId="5397BD6A" w14:textId="20931810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17611">
        <w:rPr>
          <w:rFonts w:ascii="Calibri" w:hAnsi="Calibri"/>
          <w:b w:val="0"/>
          <w:color w:val="auto"/>
          <w:sz w:val="24"/>
          <w:szCs w:val="24"/>
        </w:rPr>
        <w:t>INSERT INTO Departments VALUES(2, ‘Accounting’, 66, 30);</w:t>
      </w:r>
    </w:p>
    <w:p w14:paraId="460ED33D" w14:textId="4AB8B18B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A7FFF4F" w14:textId="661371C4" w:rsidR="00356DFD" w:rsidRDefault="00356DFD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 xml:space="preserve">These SQL statements will not work with how the current database is configured. This is because department_id is set as the primary key of the table and this means it must be unique within the table. Attempting to add two records with the department_id as 2 violates this constraint as one already exists. </w:t>
      </w:r>
    </w:p>
    <w:p w14:paraId="389D4D9A" w14:textId="77777777" w:rsidR="00356DFD" w:rsidRDefault="00356DFD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45C618F" w14:textId="156816C1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2.4 (1 mark): Consider the request “find all the employment details (e.g. first name, last</w:t>
      </w:r>
    </w:p>
    <w:p w14:paraId="17178E15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name, hire date) of department managers”. Can this request be completed using the given database</w:t>
      </w:r>
    </w:p>
    <w:p w14:paraId="08E3E8E5" w14:textId="13006225" w:rsidR="00356DFD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schema? Explain your answer</w:t>
      </w:r>
      <w:r w:rsidRPr="00517611">
        <w:rPr>
          <w:rFonts w:ascii="Calibri" w:hAnsi="Calibri"/>
          <w:b w:val="0"/>
          <w:color w:val="auto"/>
          <w:sz w:val="24"/>
          <w:szCs w:val="24"/>
        </w:rPr>
        <w:t>.</w:t>
      </w:r>
    </w:p>
    <w:p w14:paraId="10C1D52D" w14:textId="771BC782" w:rsidR="00356DFD" w:rsidRDefault="00356DFD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FC1ADD9" w14:textId="663873C2" w:rsidR="00356DFD" w:rsidRDefault="00A07C2B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Yes, it is</w:t>
      </w:r>
      <w:r w:rsidR="00BF019C">
        <w:rPr>
          <w:rFonts w:ascii="Calibri" w:hAnsi="Calibri"/>
          <w:b w:val="0"/>
          <w:color w:val="auto"/>
          <w:sz w:val="24"/>
          <w:szCs w:val="24"/>
        </w:rPr>
        <w:t xml:space="preserve"> possible to complete this query</w:t>
      </w:r>
      <w:r w:rsidR="00926880">
        <w:rPr>
          <w:rFonts w:ascii="Calibri" w:hAnsi="Calibri"/>
          <w:b w:val="0"/>
          <w:color w:val="auto"/>
          <w:sz w:val="24"/>
          <w:szCs w:val="24"/>
        </w:rPr>
        <w:t xml:space="preserve"> by utalising a join on the employee_id of the employee table and the manager_id of the department table. </w:t>
      </w:r>
    </w:p>
    <w:p w14:paraId="2568BFF3" w14:textId="77777777" w:rsidR="00517611" w:rsidRP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B1BE6BB" w14:textId="4ABBE219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2.5 (1 mark): Explain what the result of executing the following SQL statement on the</w:t>
      </w:r>
      <w:r w:rsidR="00D53775" w:rsidRPr="004A32D8">
        <w:rPr>
          <w:rFonts w:ascii="Calibri" w:hAnsi="Calibri"/>
          <w:bCs/>
          <w:color w:val="auto"/>
          <w:sz w:val="24"/>
          <w:szCs w:val="24"/>
        </w:rPr>
        <w:t xml:space="preserve"> </w:t>
      </w:r>
      <w:r w:rsidRPr="004A32D8">
        <w:rPr>
          <w:rFonts w:ascii="Calibri" w:hAnsi="Calibri"/>
          <w:bCs/>
          <w:color w:val="auto"/>
          <w:sz w:val="24"/>
          <w:szCs w:val="24"/>
        </w:rPr>
        <w:t>database instance will be.</w:t>
      </w:r>
    </w:p>
    <w:p w14:paraId="001F3437" w14:textId="77777777" w:rsidR="00517611" w:rsidRP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86F5F50" w14:textId="3E988852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517611">
        <w:rPr>
          <w:rFonts w:ascii="Calibri" w:hAnsi="Calibri"/>
          <w:b w:val="0"/>
          <w:color w:val="auto"/>
          <w:sz w:val="24"/>
          <w:szCs w:val="24"/>
        </w:rPr>
        <w:t>DELETE from JOBS WHERE job_id=33;</w:t>
      </w:r>
    </w:p>
    <w:p w14:paraId="7CB290B8" w14:textId="4E8E6DA1" w:rsidR="00517611" w:rsidRDefault="00517611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9108A30" w14:textId="4FB88B44" w:rsidR="00926880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>
        <w:rPr>
          <w:rFonts w:ascii="Calibri" w:hAnsi="Calibri"/>
          <w:b w:val="0"/>
          <w:color w:val="auto"/>
          <w:sz w:val="24"/>
          <w:szCs w:val="24"/>
        </w:rPr>
        <w:t>It will not be possible to run the SQL statement as there is currently an employee that exists with the job_id of 33. This employee would need to be removed</w:t>
      </w:r>
      <w:r w:rsidR="00D62260">
        <w:rPr>
          <w:rFonts w:ascii="Calibri" w:hAnsi="Calibri"/>
          <w:b w:val="0"/>
          <w:color w:val="auto"/>
          <w:sz w:val="24"/>
          <w:szCs w:val="24"/>
        </w:rPr>
        <w:t xml:space="preserve"> first</w:t>
      </w:r>
      <w:r>
        <w:rPr>
          <w:rFonts w:ascii="Calibri" w:hAnsi="Calibri"/>
          <w:b w:val="0"/>
          <w:color w:val="auto"/>
          <w:sz w:val="24"/>
          <w:szCs w:val="24"/>
        </w:rPr>
        <w:t xml:space="preserve"> for the SQL statement to work. </w:t>
      </w:r>
    </w:p>
    <w:p w14:paraId="321BE682" w14:textId="77777777" w:rsidR="00926880" w:rsidRPr="00517611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3A84F91" w14:textId="3B0C7669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2.6 (2 marks): Write an SQL statement to create the Department table including all the</w:t>
      </w:r>
    </w:p>
    <w:p w14:paraId="6B01166F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constraints, assuming all the tables that Department depends on already exist in the database. Your</w:t>
      </w:r>
    </w:p>
    <w:p w14:paraId="1A509E42" w14:textId="21D3FFB4" w:rsidR="00926880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SQL statement must execute in Oracle.</w:t>
      </w:r>
    </w:p>
    <w:p w14:paraId="0974DD4B" w14:textId="77777777" w:rsidR="00926880" w:rsidRPr="00517611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4F53935" w14:textId="68277A0D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2.7 (2 marks): Write an SQL statement to create the JobHistory table including all the</w:t>
      </w:r>
    </w:p>
    <w:p w14:paraId="1EA06C3D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constraints, assuming all the tables that JobHistory depends on already exist in the database. Your</w:t>
      </w:r>
    </w:p>
    <w:p w14:paraId="0B652CAA" w14:textId="44BDCB46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SQL statement must run in Oracle.</w:t>
      </w:r>
    </w:p>
    <w:p w14:paraId="402C1D03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36F3AB1" w14:textId="4D8231BE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lastRenderedPageBreak/>
        <w:t>2.8 (1 mark): A new department is recently established with the name of Property</w:t>
      </w:r>
    </w:p>
    <w:p w14:paraId="1D2B7657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Services. You are asked to update the given database instance so that it also includes the new</w:t>
      </w:r>
    </w:p>
    <w:p w14:paraId="27679982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department. The new department is located at 555 Swanston Street Melbourne VIC and its manager</w:t>
      </w:r>
    </w:p>
    <w:p w14:paraId="4C78E904" w14:textId="77777777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is yet to be assigned. Write an SQL statement to complete the request. Your SQL statement must run</w:t>
      </w:r>
    </w:p>
    <w:p w14:paraId="13574323" w14:textId="38D77140" w:rsidR="00517611" w:rsidRPr="004A32D8" w:rsidRDefault="00517611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t>in Oracle.</w:t>
      </w:r>
    </w:p>
    <w:p w14:paraId="3C206C08" w14:textId="5D0558EE" w:rsidR="00346440" w:rsidRDefault="0034644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13199AC" w14:textId="1192A097" w:rsidR="00926880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926880">
        <w:rPr>
          <w:rFonts w:ascii="Calibri" w:hAnsi="Calibri"/>
          <w:b w:val="0"/>
          <w:color w:val="auto"/>
          <w:sz w:val="24"/>
          <w:szCs w:val="24"/>
        </w:rPr>
        <w:t>INSERT INTO DEPARTMENTS VALUES (4,'Property Services',null,30);</w:t>
      </w:r>
    </w:p>
    <w:p w14:paraId="41278D35" w14:textId="77777777" w:rsidR="00926880" w:rsidRDefault="00926880" w:rsidP="00517611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42554E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797FB12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D887147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102FB0E3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245E5E1B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93B6539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52B93EC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FB00F7B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A1D7716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356AF30D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5528B2C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A398040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33A27A15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4B41708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262D47E3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B9E59F6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D230A3D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3BE011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FA3FF1B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8879C7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22008E9F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55C08C5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9036A9F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AA17B42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B907783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5E8C28A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A67337D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032FFB6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ECE2A2D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90442BF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79C67760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EDC4899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2F3DC075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62FD1D65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5600C24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34977A19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090DDC59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A452EE4" w14:textId="77777777" w:rsidR="004A32D8" w:rsidRDefault="004A32D8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3E4DD848" w14:textId="73CAE878" w:rsidR="00346440" w:rsidRPr="004A32D8" w:rsidRDefault="00346440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  <w:r w:rsidRPr="004A32D8">
        <w:rPr>
          <w:rFonts w:ascii="Calibri" w:hAnsi="Calibri"/>
          <w:bCs/>
          <w:color w:val="auto"/>
          <w:sz w:val="24"/>
          <w:szCs w:val="24"/>
        </w:rPr>
        <w:lastRenderedPageBreak/>
        <w:t>Appendix A</w:t>
      </w:r>
    </w:p>
    <w:p w14:paraId="66473D5C" w14:textId="5609D627" w:rsidR="00346440" w:rsidRDefault="00346440" w:rsidP="00517611">
      <w:pPr>
        <w:pStyle w:val="GreenH1"/>
        <w:jc w:val="left"/>
        <w:rPr>
          <w:rFonts w:ascii="Calibri" w:hAnsi="Calibri"/>
          <w:bCs/>
          <w:color w:val="auto"/>
          <w:sz w:val="24"/>
          <w:szCs w:val="24"/>
        </w:rPr>
      </w:pPr>
    </w:p>
    <w:p w14:paraId="48521B2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Employees(</w:t>
      </w:r>
    </w:p>
    <w:p w14:paraId="10E8A78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employee_id int,</w:t>
      </w:r>
    </w:p>
    <w:p w14:paraId="486F78E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first_name varchar(30),</w:t>
      </w:r>
    </w:p>
    <w:p w14:paraId="777EED3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last_name varchar(30),</w:t>
      </w:r>
    </w:p>
    <w:p w14:paraId="5B6058D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phone_number char(4),</w:t>
      </w:r>
    </w:p>
    <w:p w14:paraId="1A3DDB2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hire_date date,</w:t>
      </w:r>
    </w:p>
    <w:p w14:paraId="520CF182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job_id int,</w:t>
      </w:r>
    </w:p>
    <w:p w14:paraId="5599E49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salary int,</w:t>
      </w:r>
    </w:p>
    <w:p w14:paraId="0BE4337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pk_employee_id PRIMARY KEY (employee_id)</w:t>
      </w:r>
    </w:p>
    <w:p w14:paraId="4C96A981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4AF194D3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30E7502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(50,'Adam','Smith','1234','26/OCT/2009',22,66000);</w:t>
      </w:r>
    </w:p>
    <w:p w14:paraId="34F99D9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(66,'Tom','Moosa','1235','10/DEC/2016',10,140000);</w:t>
      </w:r>
    </w:p>
    <w:p w14:paraId="671E712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(10,'Jonny','Deans','1236','09/SEP/2015',33,70000);</w:t>
      </w:r>
    </w:p>
    <w:p w14:paraId="15E7EF3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(12,'Adam','Jones','1247','08/AUG/2019',10,138000);</w:t>
      </w:r>
    </w:p>
    <w:p w14:paraId="7DCFCE3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Employees VALUES (18,'Joseph','Ryan','1277','05/MAY/2020',10,150000);</w:t>
      </w:r>
    </w:p>
    <w:p w14:paraId="2827F72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040F905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Jobs(</w:t>
      </w:r>
    </w:p>
    <w:p w14:paraId="779DFF97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job_id int,</w:t>
      </w:r>
    </w:p>
    <w:p w14:paraId="03634EB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job_title varchar(30),</w:t>
      </w:r>
    </w:p>
    <w:p w14:paraId="13CEF2D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min_salary int,</w:t>
      </w:r>
    </w:p>
    <w:p w14:paraId="0546AC0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max_salary int,</w:t>
      </w:r>
    </w:p>
    <w:p w14:paraId="03412E95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pk_job_id PRIMARY KEY (job_id)</w:t>
      </w:r>
    </w:p>
    <w:p w14:paraId="76A4AE8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26C8EEF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584CD8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Jobs VALUES (10,'Deb Manager',120000,150000);</w:t>
      </w:r>
    </w:p>
    <w:p w14:paraId="52CE872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Jobs VALUES (22,'Accountant',60000,80000);</w:t>
      </w:r>
    </w:p>
    <w:p w14:paraId="58245A81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Jobs VALUES (33,'Programmer',60000,80000);</w:t>
      </w:r>
    </w:p>
    <w:p w14:paraId="05B0F78F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Jobs VALUES (45,'Senior Programmer',70000,120000);</w:t>
      </w:r>
    </w:p>
    <w:p w14:paraId="7115E39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6FCA06D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Countries(</w:t>
      </w:r>
    </w:p>
    <w:p w14:paraId="3475CD1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country_id int,</w:t>
      </w:r>
    </w:p>
    <w:p w14:paraId="264A8503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country_name varchar(30),</w:t>
      </w:r>
    </w:p>
    <w:p w14:paraId="13DD95C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pk_country_id PRIMARY KEY (country_id)</w:t>
      </w:r>
    </w:p>
    <w:p w14:paraId="36C7333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13052CA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488F1B2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Countries VALUES (1, 'Australia');</w:t>
      </w:r>
    </w:p>
    <w:p w14:paraId="35114CC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Countries VALUES (2, 'Vietnam');</w:t>
      </w:r>
    </w:p>
    <w:p w14:paraId="73BB758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Countries VALUES (3, 'Spain');</w:t>
      </w:r>
    </w:p>
    <w:p w14:paraId="799903A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E2DF34F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Locations(</w:t>
      </w:r>
    </w:p>
    <w:p w14:paraId="43DC0F37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location_id int,</w:t>
      </w:r>
    </w:p>
    <w:p w14:paraId="6C409203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street_address varchar(30),</w:t>
      </w:r>
    </w:p>
    <w:p w14:paraId="042E5F8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postal_code varchar(4),</w:t>
      </w:r>
    </w:p>
    <w:p w14:paraId="02144B6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lastRenderedPageBreak/>
        <w:t>city varchar(30),</w:t>
      </w:r>
    </w:p>
    <w:p w14:paraId="5F9DD4E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state_province varchar(4),</w:t>
      </w:r>
    </w:p>
    <w:p w14:paraId="44FDB95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country_id int,</w:t>
      </w:r>
    </w:p>
    <w:p w14:paraId="54BC7FD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pk_location_id PRIMARY KEY (location_id),</w:t>
      </w:r>
    </w:p>
    <w:p w14:paraId="5E816C9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fk_country_id FOREIGN KEY (country_id) REFERENCES Countries (country_id)</w:t>
      </w:r>
    </w:p>
    <w:p w14:paraId="2630B98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36491DA5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2E031AF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Locations VALUES (10,'123 Collins St','3000','Melbourne','VIC',1);</w:t>
      </w:r>
    </w:p>
    <w:p w14:paraId="482EF96F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Locations VALUES (20,'222 Bourke St','3000','Melbourne','VIC',1);</w:t>
      </w:r>
    </w:p>
    <w:p w14:paraId="4D23E087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Locations VALUES (30,'555 Swanston St','3000','Melbourne','VIC',1);</w:t>
      </w:r>
    </w:p>
    <w:p w14:paraId="746986A3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0F5F152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Departments(</w:t>
      </w:r>
    </w:p>
    <w:p w14:paraId="4DBA347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department_id int,</w:t>
      </w:r>
    </w:p>
    <w:p w14:paraId="7B7C33F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department_name varchar(30),</w:t>
      </w:r>
    </w:p>
    <w:p w14:paraId="66E1758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manager_id int,</w:t>
      </w:r>
    </w:p>
    <w:p w14:paraId="72676355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location_id int,</w:t>
      </w:r>
    </w:p>
    <w:p w14:paraId="035AAE2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pk_department_id PRIMARY KEY (department_id),</w:t>
      </w:r>
    </w:p>
    <w:p w14:paraId="48D8458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fk_manager_id FOREIGN KEY (manager_id) REFERENCES Employees (employee_id),</w:t>
      </w:r>
    </w:p>
    <w:p w14:paraId="2BEFC50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fk_location_id FOREIGN KEY (location_id) REFERENCES Locations (location_id)</w:t>
      </w:r>
    </w:p>
    <w:p w14:paraId="286567F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555350B1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84B72D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Departments VALUES (1,'IT Services',12,10);</w:t>
      </w:r>
    </w:p>
    <w:p w14:paraId="0181621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Departments VALUES (2,'Accounting',66,20);</w:t>
      </w:r>
    </w:p>
    <w:p w14:paraId="5B9D115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Departments VALUES (3,'Human Resources',18,30);</w:t>
      </w:r>
    </w:p>
    <w:p w14:paraId="33AF935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71B4809D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CREATE TABLE JobHistory(</w:t>
      </w:r>
    </w:p>
    <w:p w14:paraId="34B70B96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employee_id int,</w:t>
      </w:r>
    </w:p>
    <w:p w14:paraId="6D443967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start_date date,</w:t>
      </w:r>
    </w:p>
    <w:p w14:paraId="6D5B224C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end_date date,</w:t>
      </w:r>
    </w:p>
    <w:p w14:paraId="5C3F9D71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job_id int,</w:t>
      </w:r>
    </w:p>
    <w:p w14:paraId="0F87DE2E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department_id int,</w:t>
      </w:r>
    </w:p>
    <w:p w14:paraId="6A63544A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pk_composite PRIMARY KEY (employee_id, start_date, end_date),</w:t>
      </w:r>
    </w:p>
    <w:p w14:paraId="7FA582F4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fk_employee_id FOREIGN KEY (employee_ID) REFERENCES Employees (employee_id),</w:t>
      </w:r>
    </w:p>
    <w:p w14:paraId="0B9DD64F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fk_job_id FOREIGN KEY (job_id) REFERENCES Jobs (job_id),</w:t>
      </w:r>
    </w:p>
    <w:p w14:paraId="41335E5B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CONSTRAINT fk_department_id FOREIGN KEY (department_id) REFERENCES Departments (department_id)</w:t>
      </w:r>
    </w:p>
    <w:p w14:paraId="1F5EE0D8" w14:textId="5B24BEDD" w:rsid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);</w:t>
      </w:r>
    </w:p>
    <w:p w14:paraId="7EB1F08B" w14:textId="77777777" w:rsidR="004A32D8" w:rsidRPr="00F8143A" w:rsidRDefault="004A32D8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</w:p>
    <w:p w14:paraId="15E48880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JobHistory VALUES (10,'1/JAN/2001','10/APR/2002',33,1);</w:t>
      </w:r>
    </w:p>
    <w:p w14:paraId="7B555BA8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JobHistory VALUES (10,'11/APR/2002','20/AUG/2002',33,1);</w:t>
      </w:r>
    </w:p>
    <w:p w14:paraId="14AA2EF9" w14:textId="77777777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JobHistory VALUES (12,'1/JAN/1998','5/OCT/2003',33,1);</w:t>
      </w:r>
    </w:p>
    <w:p w14:paraId="5FD8D282" w14:textId="444CDD11" w:rsidR="00F8143A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JobHistory VALUES (12,'6/OCT/2003','</w:t>
      </w:r>
      <w:r w:rsidR="00D62260">
        <w:rPr>
          <w:rFonts w:ascii="Calibri" w:hAnsi="Calibri"/>
          <w:b w:val="0"/>
          <w:color w:val="auto"/>
          <w:sz w:val="24"/>
          <w:szCs w:val="24"/>
        </w:rPr>
        <w:t>6</w:t>
      </w:r>
      <w:r w:rsidRPr="00F8143A">
        <w:rPr>
          <w:rFonts w:ascii="Calibri" w:hAnsi="Calibri"/>
          <w:b w:val="0"/>
          <w:color w:val="auto"/>
          <w:sz w:val="24"/>
          <w:szCs w:val="24"/>
        </w:rPr>
        <w:t>/</w:t>
      </w:r>
      <w:r w:rsidR="00D62260">
        <w:rPr>
          <w:rFonts w:ascii="Calibri" w:hAnsi="Calibri"/>
          <w:b w:val="0"/>
          <w:color w:val="auto"/>
          <w:sz w:val="24"/>
          <w:szCs w:val="24"/>
        </w:rPr>
        <w:t>OCT</w:t>
      </w:r>
      <w:r w:rsidRPr="00F8143A">
        <w:rPr>
          <w:rFonts w:ascii="Calibri" w:hAnsi="Calibri"/>
          <w:b w:val="0"/>
          <w:color w:val="auto"/>
          <w:sz w:val="24"/>
          <w:szCs w:val="24"/>
        </w:rPr>
        <w:t>/2004',33,1);</w:t>
      </w:r>
    </w:p>
    <w:p w14:paraId="526966F1" w14:textId="41A6617E" w:rsidR="00346440" w:rsidRPr="00F8143A" w:rsidRDefault="00F8143A" w:rsidP="00F8143A">
      <w:pPr>
        <w:pStyle w:val="GreenH1"/>
        <w:jc w:val="left"/>
        <w:rPr>
          <w:rFonts w:ascii="Calibri" w:hAnsi="Calibri"/>
          <w:b w:val="0"/>
          <w:color w:val="auto"/>
          <w:sz w:val="24"/>
          <w:szCs w:val="24"/>
        </w:rPr>
      </w:pPr>
      <w:r w:rsidRPr="00F8143A">
        <w:rPr>
          <w:rFonts w:ascii="Calibri" w:hAnsi="Calibri"/>
          <w:b w:val="0"/>
          <w:color w:val="auto"/>
          <w:sz w:val="24"/>
          <w:szCs w:val="24"/>
        </w:rPr>
        <w:t>INSERT INTO JobHistory VALUES (12,'7/OCT/2004','</w:t>
      </w:r>
      <w:r w:rsidR="00544995">
        <w:rPr>
          <w:rFonts w:ascii="Calibri" w:hAnsi="Calibri"/>
          <w:b w:val="0"/>
          <w:color w:val="auto"/>
          <w:sz w:val="24"/>
          <w:szCs w:val="24"/>
        </w:rPr>
        <w:t>7</w:t>
      </w:r>
      <w:r w:rsidRPr="00F8143A">
        <w:rPr>
          <w:rFonts w:ascii="Calibri" w:hAnsi="Calibri"/>
          <w:b w:val="0"/>
          <w:color w:val="auto"/>
          <w:sz w:val="24"/>
          <w:szCs w:val="24"/>
        </w:rPr>
        <w:t>/</w:t>
      </w:r>
      <w:r w:rsidR="00544995">
        <w:rPr>
          <w:rFonts w:ascii="Calibri" w:hAnsi="Calibri"/>
          <w:b w:val="0"/>
          <w:color w:val="auto"/>
          <w:sz w:val="24"/>
          <w:szCs w:val="24"/>
        </w:rPr>
        <w:t>AUG</w:t>
      </w:r>
      <w:r w:rsidRPr="00F8143A">
        <w:rPr>
          <w:rFonts w:ascii="Calibri" w:hAnsi="Calibri"/>
          <w:b w:val="0"/>
          <w:color w:val="auto"/>
          <w:sz w:val="24"/>
          <w:szCs w:val="24"/>
        </w:rPr>
        <w:t>/2009',33,1);</w:t>
      </w:r>
    </w:p>
    <w:sectPr w:rsidR="00346440" w:rsidRPr="00F8143A" w:rsidSect="00E74B29">
      <w:footerReference w:type="even" r:id="rId12"/>
      <w:footerReference w:type="default" r:id="rId13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84A24" w14:textId="77777777" w:rsidR="0009712D" w:rsidRDefault="0009712D" w:rsidP="00E74B29">
      <w:r>
        <w:separator/>
      </w:r>
    </w:p>
  </w:endnote>
  <w:endnote w:type="continuationSeparator" w:id="0">
    <w:p w14:paraId="3BB2F59B" w14:textId="77777777" w:rsidR="0009712D" w:rsidRDefault="0009712D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59366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8AF4AB" w14:textId="77777777" w:rsidR="0009712D" w:rsidRDefault="0009712D" w:rsidP="006709F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D91C3D" w14:textId="77777777" w:rsidR="0009712D" w:rsidRDefault="0009712D" w:rsidP="00670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22D89" w14:textId="77777777" w:rsidR="0009712D" w:rsidRDefault="0009712D" w:rsidP="006709F1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9"/>
      <w:gridCol w:w="5395"/>
      <w:gridCol w:w="3237"/>
      <w:gridCol w:w="1079"/>
    </w:tblGrid>
    <w:tr w:rsidR="0009712D" w14:paraId="20E2538F" w14:textId="77777777" w:rsidTr="006709F1">
      <w:tc>
        <w:tcPr>
          <w:tcW w:w="1079" w:type="dxa"/>
        </w:tcPr>
        <w:p w14:paraId="46B9CCBE" w14:textId="77777777" w:rsidR="0009712D" w:rsidRPr="00E74B29" w:rsidRDefault="0009712D" w:rsidP="006709F1">
          <w:pPr>
            <w:pStyle w:val="Footer"/>
          </w:pPr>
        </w:p>
      </w:tc>
      <w:tc>
        <w:tcPr>
          <w:tcW w:w="5395" w:type="dxa"/>
        </w:tcPr>
        <w:p w14:paraId="60F0651F" w14:textId="2D31298E" w:rsidR="0009712D" w:rsidRPr="00874FE7" w:rsidRDefault="0009712D" w:rsidP="006709F1">
          <w:pPr>
            <w:pStyle w:val="Footer"/>
          </w:pPr>
          <w:r>
            <w:t>Assignment 1</w:t>
          </w:r>
        </w:p>
      </w:tc>
      <w:tc>
        <w:tcPr>
          <w:tcW w:w="3237" w:type="dxa"/>
        </w:tcPr>
        <w:sdt>
          <w:sdtPr>
            <w:rPr>
              <w:rStyle w:val="PageNumber"/>
            </w:rPr>
            <w:id w:val="-1206949233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016436C6" w14:textId="77777777" w:rsidR="0009712D" w:rsidRPr="00E74B29" w:rsidRDefault="0009712D" w:rsidP="006709F1">
              <w:pPr>
                <w:pStyle w:val="Footer"/>
                <w:jc w:val="right"/>
              </w:pPr>
              <w:r w:rsidRPr="00E74B29">
                <w:t xml:space="preserve">PAGE </w:t>
              </w:r>
              <w:r w:rsidRPr="00E74B29">
                <w:fldChar w:fldCharType="begin"/>
              </w:r>
              <w:r w:rsidRPr="00E74B29">
                <w:instrText xml:space="preserve"> PAGE </w:instrText>
              </w:r>
              <w:r w:rsidRPr="00E74B29">
                <w:fldChar w:fldCharType="separate"/>
              </w:r>
              <w:r>
                <w:rPr>
                  <w:noProof/>
                </w:rPr>
                <w:t>4</w:t>
              </w:r>
              <w:r w:rsidRPr="00E74B29">
                <w:fldChar w:fldCharType="end"/>
              </w:r>
            </w:p>
          </w:sdtContent>
        </w:sdt>
      </w:tc>
      <w:tc>
        <w:tcPr>
          <w:tcW w:w="1079" w:type="dxa"/>
        </w:tcPr>
        <w:p w14:paraId="7C95FB9B" w14:textId="77777777" w:rsidR="0009712D" w:rsidRPr="00E74B29" w:rsidRDefault="0009712D" w:rsidP="006709F1">
          <w:pPr>
            <w:pStyle w:val="Footer"/>
          </w:pPr>
        </w:p>
      </w:tc>
    </w:tr>
  </w:tbl>
  <w:p w14:paraId="25AC69B2" w14:textId="77777777" w:rsidR="0009712D" w:rsidRDefault="0009712D" w:rsidP="00670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75F89" w14:textId="77777777" w:rsidR="0009712D" w:rsidRDefault="0009712D" w:rsidP="00E74B29">
      <w:r>
        <w:separator/>
      </w:r>
    </w:p>
  </w:footnote>
  <w:footnote w:type="continuationSeparator" w:id="0">
    <w:p w14:paraId="02B40585" w14:textId="77777777" w:rsidR="0009712D" w:rsidRDefault="0009712D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21A"/>
    <w:multiLevelType w:val="hybridMultilevel"/>
    <w:tmpl w:val="6882D0F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7172"/>
    <w:multiLevelType w:val="hybridMultilevel"/>
    <w:tmpl w:val="E8EC36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2BEB"/>
    <w:multiLevelType w:val="hybridMultilevel"/>
    <w:tmpl w:val="CB84263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A08"/>
    <w:multiLevelType w:val="hybridMultilevel"/>
    <w:tmpl w:val="CB84263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7455"/>
    <w:multiLevelType w:val="multilevel"/>
    <w:tmpl w:val="752CA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2B0D77"/>
    <w:multiLevelType w:val="hybridMultilevel"/>
    <w:tmpl w:val="3CE460D0"/>
    <w:lvl w:ilvl="0" w:tplc="2DFA55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024EE"/>
    <w:multiLevelType w:val="hybridMultilevel"/>
    <w:tmpl w:val="76B6C5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4773F"/>
    <w:multiLevelType w:val="hybridMultilevel"/>
    <w:tmpl w:val="3CE460D0"/>
    <w:lvl w:ilvl="0" w:tplc="2DFA55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17665"/>
    <w:multiLevelType w:val="hybridMultilevel"/>
    <w:tmpl w:val="0C2068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A74F5"/>
    <w:multiLevelType w:val="hybridMultilevel"/>
    <w:tmpl w:val="CDD059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52316"/>
    <w:multiLevelType w:val="hybridMultilevel"/>
    <w:tmpl w:val="D4C64778"/>
    <w:lvl w:ilvl="0" w:tplc="49AA5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B3264"/>
    <w:multiLevelType w:val="multilevel"/>
    <w:tmpl w:val="B720BF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59138A"/>
    <w:multiLevelType w:val="hybridMultilevel"/>
    <w:tmpl w:val="C67C12B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22410"/>
    <w:multiLevelType w:val="hybridMultilevel"/>
    <w:tmpl w:val="1ABC00F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566B0"/>
    <w:multiLevelType w:val="hybridMultilevel"/>
    <w:tmpl w:val="D2F45C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81242"/>
    <w:multiLevelType w:val="hybridMultilevel"/>
    <w:tmpl w:val="106AFC7E"/>
    <w:lvl w:ilvl="0" w:tplc="705C02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C0BFC"/>
    <w:multiLevelType w:val="hybridMultilevel"/>
    <w:tmpl w:val="3CE460D0"/>
    <w:lvl w:ilvl="0" w:tplc="2DFA552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F12EC"/>
    <w:multiLevelType w:val="hybridMultilevel"/>
    <w:tmpl w:val="7E7845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20A9A"/>
    <w:multiLevelType w:val="hybridMultilevel"/>
    <w:tmpl w:val="DA94F8C0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A22EF"/>
    <w:multiLevelType w:val="hybridMultilevel"/>
    <w:tmpl w:val="59AEE68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E1CBD"/>
    <w:multiLevelType w:val="hybridMultilevel"/>
    <w:tmpl w:val="E7286BD0"/>
    <w:lvl w:ilvl="0" w:tplc="3D44E2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437A3"/>
    <w:multiLevelType w:val="hybridMultilevel"/>
    <w:tmpl w:val="D6285E16"/>
    <w:lvl w:ilvl="0" w:tplc="582294D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C3ECE"/>
    <w:multiLevelType w:val="hybridMultilevel"/>
    <w:tmpl w:val="A454A7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0"/>
  </w:num>
  <w:num w:numId="4">
    <w:abstractNumId w:val="21"/>
  </w:num>
  <w:num w:numId="5">
    <w:abstractNumId w:val="15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3"/>
  </w:num>
  <w:num w:numId="11">
    <w:abstractNumId w:val="5"/>
  </w:num>
  <w:num w:numId="12">
    <w:abstractNumId w:val="8"/>
  </w:num>
  <w:num w:numId="13">
    <w:abstractNumId w:val="17"/>
  </w:num>
  <w:num w:numId="14">
    <w:abstractNumId w:val="19"/>
  </w:num>
  <w:num w:numId="15">
    <w:abstractNumId w:val="9"/>
  </w:num>
  <w:num w:numId="16">
    <w:abstractNumId w:val="18"/>
  </w:num>
  <w:num w:numId="17">
    <w:abstractNumId w:val="23"/>
  </w:num>
  <w:num w:numId="18">
    <w:abstractNumId w:val="1"/>
  </w:num>
  <w:num w:numId="19">
    <w:abstractNumId w:val="16"/>
  </w:num>
  <w:num w:numId="20">
    <w:abstractNumId w:val="22"/>
  </w:num>
  <w:num w:numId="21">
    <w:abstractNumId w:val="10"/>
  </w:num>
  <w:num w:numId="22">
    <w:abstractNumId w:val="4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removePersonalInformation/>
  <w:removeDateAndTime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37"/>
    <w:rsid w:val="00007853"/>
    <w:rsid w:val="00024123"/>
    <w:rsid w:val="000260C6"/>
    <w:rsid w:val="00026468"/>
    <w:rsid w:val="000335F6"/>
    <w:rsid w:val="000607D9"/>
    <w:rsid w:val="00067C20"/>
    <w:rsid w:val="00086FA5"/>
    <w:rsid w:val="000875B6"/>
    <w:rsid w:val="00091BA0"/>
    <w:rsid w:val="0009712D"/>
    <w:rsid w:val="000A28E0"/>
    <w:rsid w:val="000A33E0"/>
    <w:rsid w:val="000A72C4"/>
    <w:rsid w:val="000B08CD"/>
    <w:rsid w:val="000B2173"/>
    <w:rsid w:val="000C66B3"/>
    <w:rsid w:val="000E0C2A"/>
    <w:rsid w:val="000E4641"/>
    <w:rsid w:val="000E4C71"/>
    <w:rsid w:val="000E4E79"/>
    <w:rsid w:val="000F203A"/>
    <w:rsid w:val="000F22C6"/>
    <w:rsid w:val="00101E6F"/>
    <w:rsid w:val="00124B7B"/>
    <w:rsid w:val="00126DAA"/>
    <w:rsid w:val="00127D16"/>
    <w:rsid w:val="00146F7B"/>
    <w:rsid w:val="00151F66"/>
    <w:rsid w:val="00153346"/>
    <w:rsid w:val="00160DB8"/>
    <w:rsid w:val="0016743A"/>
    <w:rsid w:val="00167E10"/>
    <w:rsid w:val="00177F8D"/>
    <w:rsid w:val="00185F4A"/>
    <w:rsid w:val="00195CC7"/>
    <w:rsid w:val="001A043D"/>
    <w:rsid w:val="001A3DA0"/>
    <w:rsid w:val="001A4E4A"/>
    <w:rsid w:val="001D1240"/>
    <w:rsid w:val="001D184D"/>
    <w:rsid w:val="001D2804"/>
    <w:rsid w:val="001D3A8C"/>
    <w:rsid w:val="001E58B9"/>
    <w:rsid w:val="00233A33"/>
    <w:rsid w:val="002569B2"/>
    <w:rsid w:val="00282BF5"/>
    <w:rsid w:val="002904BD"/>
    <w:rsid w:val="00291183"/>
    <w:rsid w:val="002C0EF6"/>
    <w:rsid w:val="002C6428"/>
    <w:rsid w:val="002D2200"/>
    <w:rsid w:val="002E404B"/>
    <w:rsid w:val="00303F80"/>
    <w:rsid w:val="00310DED"/>
    <w:rsid w:val="00341B83"/>
    <w:rsid w:val="00346440"/>
    <w:rsid w:val="00353544"/>
    <w:rsid w:val="00355632"/>
    <w:rsid w:val="00356DFD"/>
    <w:rsid w:val="00372C95"/>
    <w:rsid w:val="0038129E"/>
    <w:rsid w:val="00381F46"/>
    <w:rsid w:val="003825EC"/>
    <w:rsid w:val="00385B85"/>
    <w:rsid w:val="0038703D"/>
    <w:rsid w:val="0039404B"/>
    <w:rsid w:val="003B2B4B"/>
    <w:rsid w:val="003C42E8"/>
    <w:rsid w:val="003C6DAD"/>
    <w:rsid w:val="003E5556"/>
    <w:rsid w:val="003F010A"/>
    <w:rsid w:val="003F1753"/>
    <w:rsid w:val="003F4070"/>
    <w:rsid w:val="0040564B"/>
    <w:rsid w:val="00426197"/>
    <w:rsid w:val="00442AAB"/>
    <w:rsid w:val="00443E0A"/>
    <w:rsid w:val="00451D00"/>
    <w:rsid w:val="004535AC"/>
    <w:rsid w:val="00465836"/>
    <w:rsid w:val="0048120C"/>
    <w:rsid w:val="004909D9"/>
    <w:rsid w:val="004A0DD6"/>
    <w:rsid w:val="004A32D8"/>
    <w:rsid w:val="004B61F7"/>
    <w:rsid w:val="004B6985"/>
    <w:rsid w:val="004C0049"/>
    <w:rsid w:val="005109EF"/>
    <w:rsid w:val="00517611"/>
    <w:rsid w:val="00521481"/>
    <w:rsid w:val="00524207"/>
    <w:rsid w:val="00525604"/>
    <w:rsid w:val="00530F61"/>
    <w:rsid w:val="00544995"/>
    <w:rsid w:val="00575919"/>
    <w:rsid w:val="005B3C1D"/>
    <w:rsid w:val="005B6153"/>
    <w:rsid w:val="005C17FF"/>
    <w:rsid w:val="005C19E6"/>
    <w:rsid w:val="005C2474"/>
    <w:rsid w:val="005C5806"/>
    <w:rsid w:val="005D320D"/>
    <w:rsid w:val="005D5822"/>
    <w:rsid w:val="005D6A70"/>
    <w:rsid w:val="005E31BE"/>
    <w:rsid w:val="005F6122"/>
    <w:rsid w:val="006145FE"/>
    <w:rsid w:val="006220A1"/>
    <w:rsid w:val="0062682B"/>
    <w:rsid w:val="00630D0D"/>
    <w:rsid w:val="00651362"/>
    <w:rsid w:val="00665110"/>
    <w:rsid w:val="006709F1"/>
    <w:rsid w:val="006865B2"/>
    <w:rsid w:val="006A061D"/>
    <w:rsid w:val="006A5168"/>
    <w:rsid w:val="006C60E6"/>
    <w:rsid w:val="006D5B66"/>
    <w:rsid w:val="006F502B"/>
    <w:rsid w:val="007060AE"/>
    <w:rsid w:val="00706214"/>
    <w:rsid w:val="0071459D"/>
    <w:rsid w:val="00725B32"/>
    <w:rsid w:val="00730586"/>
    <w:rsid w:val="007320A3"/>
    <w:rsid w:val="00732E9B"/>
    <w:rsid w:val="007552CD"/>
    <w:rsid w:val="00760A2C"/>
    <w:rsid w:val="0076400B"/>
    <w:rsid w:val="007829DB"/>
    <w:rsid w:val="00796ECA"/>
    <w:rsid w:val="007A1243"/>
    <w:rsid w:val="007C65FC"/>
    <w:rsid w:val="007C7485"/>
    <w:rsid w:val="007D7CB4"/>
    <w:rsid w:val="007F713B"/>
    <w:rsid w:val="0081292A"/>
    <w:rsid w:val="0083249D"/>
    <w:rsid w:val="00837914"/>
    <w:rsid w:val="008459DE"/>
    <w:rsid w:val="008540FA"/>
    <w:rsid w:val="00874FE7"/>
    <w:rsid w:val="00876978"/>
    <w:rsid w:val="008A2E3D"/>
    <w:rsid w:val="008B5E5B"/>
    <w:rsid w:val="008B67ED"/>
    <w:rsid w:val="008E58D8"/>
    <w:rsid w:val="008F441E"/>
    <w:rsid w:val="00910CF6"/>
    <w:rsid w:val="00912C66"/>
    <w:rsid w:val="009252DF"/>
    <w:rsid w:val="00926880"/>
    <w:rsid w:val="009402A5"/>
    <w:rsid w:val="00952F7D"/>
    <w:rsid w:val="0095496A"/>
    <w:rsid w:val="0096269A"/>
    <w:rsid w:val="009834A8"/>
    <w:rsid w:val="00992307"/>
    <w:rsid w:val="009A350F"/>
    <w:rsid w:val="009A38BA"/>
    <w:rsid w:val="009A4DCC"/>
    <w:rsid w:val="009A5BAF"/>
    <w:rsid w:val="009A6B87"/>
    <w:rsid w:val="009A7073"/>
    <w:rsid w:val="009B14FE"/>
    <w:rsid w:val="009C260C"/>
    <w:rsid w:val="009D12DA"/>
    <w:rsid w:val="009D2E8B"/>
    <w:rsid w:val="009D63FC"/>
    <w:rsid w:val="009F5ED4"/>
    <w:rsid w:val="00A06E11"/>
    <w:rsid w:val="00A072CA"/>
    <w:rsid w:val="00A07C2B"/>
    <w:rsid w:val="00A24B40"/>
    <w:rsid w:val="00A3092F"/>
    <w:rsid w:val="00A43E7E"/>
    <w:rsid w:val="00A76F6D"/>
    <w:rsid w:val="00A773A1"/>
    <w:rsid w:val="00A83C6F"/>
    <w:rsid w:val="00A854B9"/>
    <w:rsid w:val="00A874CC"/>
    <w:rsid w:val="00A90DD8"/>
    <w:rsid w:val="00A94BE5"/>
    <w:rsid w:val="00A960A8"/>
    <w:rsid w:val="00AA30F0"/>
    <w:rsid w:val="00AA40C8"/>
    <w:rsid w:val="00AB4CE4"/>
    <w:rsid w:val="00AC7A01"/>
    <w:rsid w:val="00AE26F2"/>
    <w:rsid w:val="00AE3E48"/>
    <w:rsid w:val="00B04B83"/>
    <w:rsid w:val="00B04EA4"/>
    <w:rsid w:val="00B13EE0"/>
    <w:rsid w:val="00B24950"/>
    <w:rsid w:val="00B26F73"/>
    <w:rsid w:val="00B3225D"/>
    <w:rsid w:val="00B34DB8"/>
    <w:rsid w:val="00B35AA3"/>
    <w:rsid w:val="00B4015D"/>
    <w:rsid w:val="00B41CB7"/>
    <w:rsid w:val="00B41DC0"/>
    <w:rsid w:val="00B43E11"/>
    <w:rsid w:val="00B4456D"/>
    <w:rsid w:val="00B460D5"/>
    <w:rsid w:val="00B62E35"/>
    <w:rsid w:val="00B6382A"/>
    <w:rsid w:val="00B670DF"/>
    <w:rsid w:val="00B72D37"/>
    <w:rsid w:val="00B92542"/>
    <w:rsid w:val="00BB0437"/>
    <w:rsid w:val="00BD0A74"/>
    <w:rsid w:val="00BF019C"/>
    <w:rsid w:val="00BF3406"/>
    <w:rsid w:val="00BF4E44"/>
    <w:rsid w:val="00C14019"/>
    <w:rsid w:val="00C15B74"/>
    <w:rsid w:val="00C207EB"/>
    <w:rsid w:val="00C3442F"/>
    <w:rsid w:val="00C4385C"/>
    <w:rsid w:val="00C51EA3"/>
    <w:rsid w:val="00C53507"/>
    <w:rsid w:val="00C53FFC"/>
    <w:rsid w:val="00C755AB"/>
    <w:rsid w:val="00C801C2"/>
    <w:rsid w:val="00CA3A47"/>
    <w:rsid w:val="00CB6539"/>
    <w:rsid w:val="00CB73EC"/>
    <w:rsid w:val="00CC032B"/>
    <w:rsid w:val="00CC10B6"/>
    <w:rsid w:val="00CC23C8"/>
    <w:rsid w:val="00CC34D8"/>
    <w:rsid w:val="00CC7D0A"/>
    <w:rsid w:val="00CD6427"/>
    <w:rsid w:val="00CE50F3"/>
    <w:rsid w:val="00CE6DCE"/>
    <w:rsid w:val="00D0187E"/>
    <w:rsid w:val="00D033E0"/>
    <w:rsid w:val="00D3550B"/>
    <w:rsid w:val="00D36F9F"/>
    <w:rsid w:val="00D43125"/>
    <w:rsid w:val="00D449DF"/>
    <w:rsid w:val="00D44C92"/>
    <w:rsid w:val="00D53775"/>
    <w:rsid w:val="00D55DE1"/>
    <w:rsid w:val="00D6102C"/>
    <w:rsid w:val="00D6152C"/>
    <w:rsid w:val="00D62260"/>
    <w:rsid w:val="00D65C0D"/>
    <w:rsid w:val="00D66A3A"/>
    <w:rsid w:val="00D84991"/>
    <w:rsid w:val="00D96739"/>
    <w:rsid w:val="00DB77DB"/>
    <w:rsid w:val="00DC6493"/>
    <w:rsid w:val="00DF198B"/>
    <w:rsid w:val="00DF7D3E"/>
    <w:rsid w:val="00E059B4"/>
    <w:rsid w:val="00E06467"/>
    <w:rsid w:val="00E06821"/>
    <w:rsid w:val="00E11501"/>
    <w:rsid w:val="00E13329"/>
    <w:rsid w:val="00E15380"/>
    <w:rsid w:val="00E337A6"/>
    <w:rsid w:val="00E40FC4"/>
    <w:rsid w:val="00E4619B"/>
    <w:rsid w:val="00E4655C"/>
    <w:rsid w:val="00E56AA4"/>
    <w:rsid w:val="00E619A4"/>
    <w:rsid w:val="00E655C5"/>
    <w:rsid w:val="00E71E5F"/>
    <w:rsid w:val="00E74B29"/>
    <w:rsid w:val="00E763A2"/>
    <w:rsid w:val="00E92C80"/>
    <w:rsid w:val="00E95FA5"/>
    <w:rsid w:val="00E968BF"/>
    <w:rsid w:val="00EA16F3"/>
    <w:rsid w:val="00EC104E"/>
    <w:rsid w:val="00EC25C4"/>
    <w:rsid w:val="00EE495F"/>
    <w:rsid w:val="00EF1084"/>
    <w:rsid w:val="00F023AC"/>
    <w:rsid w:val="00F02A05"/>
    <w:rsid w:val="00F1023D"/>
    <w:rsid w:val="00F30E22"/>
    <w:rsid w:val="00F41C2B"/>
    <w:rsid w:val="00F50791"/>
    <w:rsid w:val="00F526A8"/>
    <w:rsid w:val="00F5505D"/>
    <w:rsid w:val="00F65C2E"/>
    <w:rsid w:val="00F675A6"/>
    <w:rsid w:val="00F704E2"/>
    <w:rsid w:val="00F8143A"/>
    <w:rsid w:val="00F853B1"/>
    <w:rsid w:val="00F85AE0"/>
    <w:rsid w:val="00F94100"/>
    <w:rsid w:val="00FA051A"/>
    <w:rsid w:val="00FA75CD"/>
    <w:rsid w:val="00FB2EAF"/>
    <w:rsid w:val="00FB2F1A"/>
    <w:rsid w:val="00FB455F"/>
    <w:rsid w:val="00FC627F"/>
    <w:rsid w:val="00FD1FF7"/>
    <w:rsid w:val="00FD6F37"/>
    <w:rsid w:val="00FE0D8B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E34D2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Text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customStyle="1" w:styleId="Heading5Char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72D37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b w:val="0"/>
      <w:color w:val="35484C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72D3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2D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2D3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2D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B72D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067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7C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C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C2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9DB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TMLCode">
    <w:name w:val="HTML Code"/>
    <w:basedOn w:val="DefaultParagraphFont"/>
    <w:uiPriority w:val="99"/>
    <w:semiHidden/>
    <w:unhideWhenUsed/>
    <w:rsid w:val="007829DB"/>
    <w:rPr>
      <w:rFonts w:ascii="Courier New" w:eastAsia="Times New Roman" w:hAnsi="Courier New" w:cs="Courier New"/>
      <w:sz w:val="20"/>
      <w:szCs w:val="20"/>
    </w:rPr>
  </w:style>
  <w:style w:type="paragraph" w:customStyle="1" w:styleId="HeadingGreen">
    <w:name w:val="HeadingGreen"/>
    <w:basedOn w:val="Heading4"/>
    <w:link w:val="HeadingGreenChar"/>
    <w:uiPriority w:val="7"/>
    <w:qFormat/>
    <w:rsid w:val="009402A5"/>
  </w:style>
  <w:style w:type="paragraph" w:customStyle="1" w:styleId="GreenH1">
    <w:name w:val="GreenH1"/>
    <w:basedOn w:val="Heading1"/>
    <w:link w:val="GreenH1Char"/>
    <w:uiPriority w:val="7"/>
    <w:qFormat/>
    <w:rsid w:val="009402A5"/>
  </w:style>
  <w:style w:type="character" w:customStyle="1" w:styleId="HeadingGreenChar">
    <w:name w:val="HeadingGreen Char"/>
    <w:basedOn w:val="Heading4Char"/>
    <w:link w:val="HeadingGreen"/>
    <w:uiPriority w:val="7"/>
    <w:rsid w:val="009402A5"/>
    <w:rPr>
      <w:rFonts w:asciiTheme="majorHAnsi" w:hAnsiTheme="majorHAnsi"/>
      <w:b/>
      <w:color w:val="476166" w:themeColor="accent1"/>
      <w:sz w:val="28"/>
      <w:szCs w:val="28"/>
    </w:rPr>
  </w:style>
  <w:style w:type="character" w:customStyle="1" w:styleId="GreenH1Char">
    <w:name w:val="GreenH1 Char"/>
    <w:basedOn w:val="Heading1Char"/>
    <w:link w:val="GreenH1"/>
    <w:uiPriority w:val="7"/>
    <w:rsid w:val="009402A5"/>
    <w:rPr>
      <w:rFonts w:asciiTheme="majorHAnsi" w:hAnsiTheme="majorHAnsi"/>
      <w:b/>
      <w:color w:val="476166" w:themeColor="accent1"/>
      <w:sz w:val="52"/>
      <w:szCs w:val="52"/>
    </w:rPr>
  </w:style>
  <w:style w:type="paragraph" w:styleId="TOC4">
    <w:name w:val="toc 4"/>
    <w:basedOn w:val="Normal"/>
    <w:next w:val="Normal"/>
    <w:autoRedefine/>
    <w:uiPriority w:val="39"/>
    <w:unhideWhenUsed/>
    <w:rsid w:val="00517611"/>
    <w:pPr>
      <w:spacing w:after="100" w:line="259" w:lineRule="auto"/>
      <w:ind w:left="660"/>
    </w:pPr>
    <w:rPr>
      <w:rFonts w:eastAsiaTheme="minorEastAsia"/>
      <w:sz w:val="22"/>
      <w:szCs w:val="22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517611"/>
    <w:pPr>
      <w:spacing w:after="100" w:line="259" w:lineRule="auto"/>
      <w:ind w:left="880"/>
    </w:pPr>
    <w:rPr>
      <w:rFonts w:eastAsiaTheme="minorEastAsia"/>
      <w:sz w:val="22"/>
      <w:szCs w:val="22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517611"/>
    <w:pPr>
      <w:spacing w:after="100" w:line="259" w:lineRule="auto"/>
      <w:ind w:left="1100"/>
    </w:pPr>
    <w:rPr>
      <w:rFonts w:eastAsiaTheme="minorEastAsia"/>
      <w:sz w:val="22"/>
      <w:szCs w:val="22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517611"/>
    <w:pPr>
      <w:spacing w:after="100" w:line="259" w:lineRule="auto"/>
      <w:ind w:left="1320"/>
    </w:pPr>
    <w:rPr>
      <w:rFonts w:eastAsiaTheme="minorEastAsia"/>
      <w:sz w:val="22"/>
      <w:szCs w:val="22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517611"/>
    <w:pPr>
      <w:spacing w:after="100" w:line="259" w:lineRule="auto"/>
      <w:ind w:left="1540"/>
    </w:pPr>
    <w:rPr>
      <w:rFonts w:eastAsiaTheme="minorEastAsia"/>
      <w:sz w:val="22"/>
      <w:szCs w:val="22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517611"/>
    <w:pPr>
      <w:spacing w:after="100" w:line="259" w:lineRule="auto"/>
      <w:ind w:left="1760"/>
    </w:pPr>
    <w:rPr>
      <w:rFonts w:eastAsiaTheme="minorEastAsia"/>
      <w:sz w:val="22"/>
      <w:szCs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517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675404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6737602627745069C5C8CE47C177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8F8B-09E5-4EF6-935A-A64AEC00F615}"/>
      </w:docPartPr>
      <w:docPartBody>
        <w:p w:rsidR="00390665" w:rsidRDefault="00615AA6">
          <w:pPr>
            <w:pStyle w:val="B6737602627745069C5C8CE47C177911"/>
          </w:pPr>
          <w:r w:rsidRPr="00DF198B">
            <w:t>Date</w:t>
          </w:r>
        </w:p>
      </w:docPartBody>
    </w:docPart>
    <w:docPart>
      <w:docPartPr>
        <w:name w:val="6CA5BFBB63E9474FAF4D569141C9B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FF832-9647-43A8-BEBD-F153D93ED0AC}"/>
      </w:docPartPr>
      <w:docPartBody>
        <w:p w:rsidR="00390665" w:rsidRDefault="00615AA6">
          <w:pPr>
            <w:pStyle w:val="6CA5BFBB63E9474FAF4D569141C9B3D1"/>
          </w:pPr>
          <w:r w:rsidRPr="00DF198B">
            <w:t>—</w:t>
          </w:r>
        </w:p>
      </w:docPartBody>
    </w:docPart>
    <w:docPart>
      <w:docPartPr>
        <w:name w:val="685E905B692D44C2A950923178F87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F21E7-582F-409F-9ADC-EFF0FE3BBE53}"/>
      </w:docPartPr>
      <w:docPartBody>
        <w:p w:rsidR="00390665" w:rsidRDefault="00615AA6">
          <w:pPr>
            <w:pStyle w:val="685E905B692D44C2A950923178F878BE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B"/>
    <w:rsid w:val="00055FA7"/>
    <w:rsid w:val="00097B28"/>
    <w:rsid w:val="00134A43"/>
    <w:rsid w:val="001C06BE"/>
    <w:rsid w:val="0021486C"/>
    <w:rsid w:val="00366E5B"/>
    <w:rsid w:val="00390665"/>
    <w:rsid w:val="003F00D6"/>
    <w:rsid w:val="00442038"/>
    <w:rsid w:val="004E14F3"/>
    <w:rsid w:val="0054446D"/>
    <w:rsid w:val="00615AA6"/>
    <w:rsid w:val="0062591E"/>
    <w:rsid w:val="006F518B"/>
    <w:rsid w:val="00722FC5"/>
    <w:rsid w:val="00753972"/>
    <w:rsid w:val="008214FA"/>
    <w:rsid w:val="00937916"/>
    <w:rsid w:val="009860D5"/>
    <w:rsid w:val="00987DAB"/>
    <w:rsid w:val="00A62D15"/>
    <w:rsid w:val="00B654CC"/>
    <w:rsid w:val="00C25C4D"/>
    <w:rsid w:val="00F3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8EA2B51B446C891780689CC7501FA">
    <w:name w:val="1158EA2B51B446C891780689CC7501FA"/>
  </w:style>
  <w:style w:type="paragraph" w:customStyle="1" w:styleId="F408CC3FE7204D37B6AE49E25EE41E66">
    <w:name w:val="F408CC3FE7204D37B6AE49E25EE41E66"/>
  </w:style>
  <w:style w:type="paragraph" w:customStyle="1" w:styleId="B6737602627745069C5C8CE47C177911">
    <w:name w:val="B6737602627745069C5C8CE47C177911"/>
  </w:style>
  <w:style w:type="paragraph" w:customStyle="1" w:styleId="6CA5BFBB63E9474FAF4D569141C9B3D1">
    <w:name w:val="6CA5BFBB63E9474FAF4D569141C9B3D1"/>
  </w:style>
  <w:style w:type="paragraph" w:customStyle="1" w:styleId="BB0EBEDC10BE4B98BF14723FB45A55A4">
    <w:name w:val="BB0EBEDC10BE4B98BF14723FB45A55A4"/>
  </w:style>
  <w:style w:type="paragraph" w:customStyle="1" w:styleId="685E905B692D44C2A950923178F878BE">
    <w:name w:val="685E905B692D44C2A950923178F878BE"/>
  </w:style>
  <w:style w:type="paragraph" w:customStyle="1" w:styleId="160705E620BB4986B9F303C0083DC6BA">
    <w:name w:val="160705E620BB4986B9F303C0083DC6BA"/>
  </w:style>
  <w:style w:type="paragraph" w:customStyle="1" w:styleId="61FB3CAF7D07445492F36B0C5DBD9DC2">
    <w:name w:val="61FB3CAF7D07445492F36B0C5DBD9DC2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sz w:val="28"/>
      <w:szCs w:val="28"/>
      <w:lang w:val="en-US" w:eastAsia="en-US"/>
    </w:rPr>
  </w:style>
  <w:style w:type="paragraph" w:customStyle="1" w:styleId="756EA3435D54429EAA6943D46BA03A24">
    <w:name w:val="756EA3435D54429EAA6943D46BA03A24"/>
  </w:style>
  <w:style w:type="paragraph" w:customStyle="1" w:styleId="BF1E9AD0A6774F50BD834023395E0035">
    <w:name w:val="BF1E9AD0A6774F50BD834023395E0035"/>
  </w:style>
  <w:style w:type="paragraph" w:customStyle="1" w:styleId="DAE6AEDB6FCC4F679B97D974724D89A7">
    <w:name w:val="DAE6AEDB6FCC4F679B97D974724D89A7"/>
  </w:style>
  <w:style w:type="paragraph" w:customStyle="1" w:styleId="A3836D9F20C24243BAD449BD63649476">
    <w:name w:val="A3836D9F20C24243BAD449BD63649476"/>
  </w:style>
  <w:style w:type="paragraph" w:customStyle="1" w:styleId="39A0E3B4172D4DE79C7D369D09A7E2F1">
    <w:name w:val="39A0E3B4172D4DE79C7D369D09A7E2F1"/>
  </w:style>
  <w:style w:type="paragraph" w:customStyle="1" w:styleId="D035D19FDC234CEF9F9DB3FFB90CE35C">
    <w:name w:val="D035D19FDC234CEF9F9DB3FFB90CE35C"/>
  </w:style>
  <w:style w:type="paragraph" w:customStyle="1" w:styleId="C30DF56CF29B4F069B7201FA2CD1702B">
    <w:name w:val="C30DF56CF29B4F069B7201FA2CD1702B"/>
  </w:style>
  <w:style w:type="paragraph" w:customStyle="1" w:styleId="B90FA061D3C14F9A8B6E221FB51068E7">
    <w:name w:val="B90FA061D3C14F9A8B6E221FB51068E7"/>
  </w:style>
  <w:style w:type="character" w:styleId="PlaceholderText">
    <w:name w:val="Placeholder Text"/>
    <w:basedOn w:val="DefaultParagraphFont"/>
    <w:uiPriority w:val="99"/>
    <w:semiHidden/>
    <w:rsid w:val="00134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8EB64-2F53-482A-A6EC-6F8EE8E388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tf67540446.dotx</Template>
  <TotalTime>0</TotalTime>
  <Pages>10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2020-04-05T03:42:00Z</dcterms:created>
  <dcterms:modified xsi:type="dcterms:W3CDTF">2020-08-09T01:23:00Z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